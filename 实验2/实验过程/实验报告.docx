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Microsoft YaHei UI" w:hAnsi="Microsoft YaHei UI" w:hint="eastAsia"/>
        </w:rPr>
        <w:id w:val="-388415555"/>
        <w:docPartObj>
          <w:docPartGallery w:val="Cover Pages"/>
          <w:docPartUnique/>
        </w:docPartObj>
      </w:sdtPr>
      <w:sdtEndPr/>
      <w:sdtContent>
        <w:p w:rsidR="005D7F6E" w:rsidRPr="005D7F6E" w:rsidRDefault="005D7F6E" w:rsidP="00EF0D2C">
          <w:pPr>
            <w:pStyle w:val="Logo"/>
            <w:spacing w:before="0"/>
            <w:rPr>
              <w:rFonts w:ascii="Microsoft YaHei UI" w:hAnsi="Microsoft YaHei UI"/>
            </w:rPr>
          </w:pPr>
        </w:p>
        <w:p w:rsidR="009535AA" w:rsidRPr="006A1715" w:rsidRDefault="006A1715" w:rsidP="00EF0D2C">
          <w:pPr>
            <w:rPr>
              <w:rFonts w:ascii="Microsoft YaHei UI" w:hAnsi="Microsoft YaHei UI"/>
            </w:rPr>
          </w:pPr>
          <w:r>
            <w:rPr>
              <w:rFonts w:hint="eastAsia"/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5468620</wp:posOffset>
                    </wp:positionV>
                    <wp:extent cx="5762625" cy="1943100"/>
                    <wp:effectExtent l="0" t="0" r="0" b="0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62625" cy="1943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E767F" w:rsidRDefault="004E767F" w:rsidP="006A1715">
                                <w:pPr>
                                  <w:jc w:val="center"/>
                                  <w:rPr>
                                    <w:rFonts w:ascii="宋体" w:eastAsia="宋体" w:hAnsi="宋体"/>
                                    <w:color w:val="000000" w:themeColor="text1"/>
                                    <w:sz w:val="44"/>
                                    <w:szCs w:val="4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  <w:color w:val="000000" w:themeColor="text1"/>
                                    <w:sz w:val="44"/>
                                    <w:szCs w:val="44"/>
                                    <w:lang w:eastAsia="zh-CN"/>
                                  </w:rPr>
                                  <w:t>1</w:t>
                                </w:r>
                                <w:r>
                                  <w:rPr>
                                    <w:rFonts w:ascii="宋体" w:eastAsia="宋体" w:hAnsi="宋体"/>
                                    <w:color w:val="000000" w:themeColor="text1"/>
                                    <w:sz w:val="44"/>
                                    <w:szCs w:val="44"/>
                                    <w:lang w:eastAsia="zh-CN"/>
                                  </w:rPr>
                                  <w:t>6</w:t>
                                </w:r>
                                <w:r>
                                  <w:rPr>
                                    <w:rFonts w:ascii="宋体" w:eastAsia="宋体" w:hAnsi="宋体" w:hint="eastAsia"/>
                                    <w:color w:val="000000" w:themeColor="text1"/>
                                    <w:sz w:val="44"/>
                                    <w:szCs w:val="44"/>
                                    <w:lang w:eastAsia="zh-CN"/>
                                  </w:rPr>
                                  <w:t>级计科教务2班</w:t>
                                </w:r>
                              </w:p>
                              <w:p w:rsidR="004E767F" w:rsidRDefault="004E767F" w:rsidP="006A1715">
                                <w:pPr>
                                  <w:jc w:val="center"/>
                                  <w:rPr>
                                    <w:rFonts w:ascii="宋体" w:eastAsia="宋体" w:hAnsi="宋体"/>
                                    <w:color w:val="000000" w:themeColor="text1"/>
                                    <w:sz w:val="44"/>
                                    <w:szCs w:val="4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  <w:color w:val="000000" w:themeColor="text1"/>
                                    <w:sz w:val="44"/>
                                    <w:szCs w:val="44"/>
                                    <w:lang w:eastAsia="zh-CN"/>
                                  </w:rPr>
                                  <w:t>16337327</w:t>
                                </w:r>
                              </w:p>
                              <w:p w:rsidR="004E767F" w:rsidRDefault="004E767F" w:rsidP="006A1715">
                                <w:pPr>
                                  <w:jc w:val="center"/>
                                  <w:rPr>
                                    <w:rFonts w:ascii="宋体" w:eastAsia="宋体" w:hAnsi="宋体"/>
                                    <w:color w:val="000000" w:themeColor="text1"/>
                                    <w:sz w:val="44"/>
                                    <w:szCs w:val="4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  <w:color w:val="000000" w:themeColor="text1"/>
                                    <w:sz w:val="44"/>
                                    <w:szCs w:val="44"/>
                                    <w:lang w:eastAsia="zh-CN"/>
                                  </w:rPr>
                                  <w:t>郑映雪</w:t>
                                </w:r>
                              </w:p>
                              <w:p w:rsidR="004E767F" w:rsidRPr="005D7F6E" w:rsidRDefault="004E767F" w:rsidP="005D7F6E">
                                <w:pPr>
                                  <w:jc w:val="center"/>
                                  <w:rPr>
                                    <w:rFonts w:ascii="宋体" w:eastAsia="宋体" w:hAnsi="宋体"/>
                                    <w:color w:val="000000" w:themeColor="text1"/>
                                    <w:sz w:val="32"/>
                                    <w:szCs w:val="32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26" type="#_x0000_t202" style="position:absolute;margin-left:0;margin-top:430.6pt;width:453.75pt;height:15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" filled="f" stroked="f" strokeweight=".5pt">
                    <v:textbox>
                      <w:txbxContent>
                        <w:p w:rsidR="004E767F" w:rsidRDefault="004E767F" w:rsidP="006A1715">
                          <w:pPr>
                            <w:jc w:val="center"/>
                            <w:rPr>
                              <w:rFonts w:ascii="宋体" w:eastAsia="宋体" w:hAnsi="宋体"/>
                              <w:color w:val="000000" w:themeColor="text1"/>
                              <w:sz w:val="44"/>
                              <w:szCs w:val="44"/>
                              <w:lang w:eastAsia="zh-CN"/>
                            </w:rPr>
                          </w:pPr>
                          <w:r>
                            <w:rPr>
                              <w:rFonts w:ascii="宋体" w:eastAsia="宋体" w:hAnsi="宋体" w:hint="eastAsia"/>
                              <w:color w:val="000000" w:themeColor="text1"/>
                              <w:sz w:val="44"/>
                              <w:szCs w:val="44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ascii="宋体" w:eastAsia="宋体" w:hAnsi="宋体"/>
                              <w:color w:val="000000" w:themeColor="text1"/>
                              <w:sz w:val="44"/>
                              <w:szCs w:val="44"/>
                              <w:lang w:eastAsia="zh-CN"/>
                            </w:rPr>
                            <w:t>6</w:t>
                          </w:r>
                          <w:r>
                            <w:rPr>
                              <w:rFonts w:ascii="宋体" w:eastAsia="宋体" w:hAnsi="宋体" w:hint="eastAsia"/>
                              <w:color w:val="000000" w:themeColor="text1"/>
                              <w:sz w:val="44"/>
                              <w:szCs w:val="44"/>
                              <w:lang w:eastAsia="zh-CN"/>
                            </w:rPr>
                            <w:t>级计科教务2班</w:t>
                          </w:r>
                        </w:p>
                        <w:p w:rsidR="004E767F" w:rsidRDefault="004E767F" w:rsidP="006A1715">
                          <w:pPr>
                            <w:jc w:val="center"/>
                            <w:rPr>
                              <w:rFonts w:ascii="宋体" w:eastAsia="宋体" w:hAnsi="宋体"/>
                              <w:color w:val="000000" w:themeColor="text1"/>
                              <w:sz w:val="44"/>
                              <w:szCs w:val="44"/>
                              <w:lang w:eastAsia="zh-CN"/>
                            </w:rPr>
                          </w:pPr>
                          <w:r>
                            <w:rPr>
                              <w:rFonts w:ascii="宋体" w:eastAsia="宋体" w:hAnsi="宋体" w:hint="eastAsia"/>
                              <w:color w:val="000000" w:themeColor="text1"/>
                              <w:sz w:val="44"/>
                              <w:szCs w:val="44"/>
                              <w:lang w:eastAsia="zh-CN"/>
                            </w:rPr>
                            <w:t>16337327</w:t>
                          </w:r>
                        </w:p>
                        <w:p w:rsidR="004E767F" w:rsidRDefault="004E767F" w:rsidP="006A1715">
                          <w:pPr>
                            <w:jc w:val="center"/>
                            <w:rPr>
                              <w:rFonts w:ascii="宋体" w:eastAsia="宋体" w:hAnsi="宋体"/>
                              <w:color w:val="000000" w:themeColor="text1"/>
                              <w:sz w:val="44"/>
                              <w:szCs w:val="44"/>
                              <w:lang w:eastAsia="zh-CN"/>
                            </w:rPr>
                          </w:pPr>
                          <w:r>
                            <w:rPr>
                              <w:rFonts w:ascii="宋体" w:eastAsia="宋体" w:hAnsi="宋体" w:hint="eastAsia"/>
                              <w:color w:val="000000" w:themeColor="text1"/>
                              <w:sz w:val="44"/>
                              <w:szCs w:val="44"/>
                              <w:lang w:eastAsia="zh-CN"/>
                            </w:rPr>
                            <w:t>郑映雪</w:t>
                          </w:r>
                        </w:p>
                        <w:p w:rsidR="004E767F" w:rsidRPr="005D7F6E" w:rsidRDefault="004E767F" w:rsidP="005D7F6E">
                          <w:pPr>
                            <w:jc w:val="center"/>
                            <w:rPr>
                              <w:rFonts w:ascii="宋体" w:eastAsia="宋体" w:hAnsi="宋体"/>
                              <w:color w:val="000000" w:themeColor="text1"/>
                              <w:sz w:val="32"/>
                              <w:szCs w:val="32"/>
                              <w:lang w:eastAsia="zh-CN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8B7571">
            <w:rPr>
              <w:rFonts w:hint="eastAsia"/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8288020</wp:posOffset>
                    </wp:positionV>
                    <wp:extent cx="6029325" cy="371475"/>
                    <wp:effectExtent l="0" t="0" r="9525" b="9525"/>
                    <wp:wrapNone/>
                    <wp:docPr id="75" name="矩形 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029325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66B926B" id="矩形 75" o:spid="_x0000_s1026" style="position:absolute;left:0;text-align:left;margin-left:0;margin-top:652.6pt;width:474.75pt;height:29.2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" fillcolor="white [3212]" stroked="f" strokeweight="1.5pt">
                    <w10:wrap anchorx="margin"/>
                  </v:rect>
                </w:pict>
              </mc:Fallback>
            </mc:AlternateContent>
          </w:r>
          <w:r w:rsidR="005D7F6E">
            <w:rPr>
              <w:rFonts w:hint="eastAsia"/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2105025</wp:posOffset>
                    </wp:positionV>
                    <wp:extent cx="5905500" cy="1743075"/>
                    <wp:effectExtent l="0" t="0" r="0" b="8255"/>
                    <wp:wrapTopAndBottom/>
                    <wp:docPr id="1" name="文本框 1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05500" cy="1743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E767F" w:rsidRDefault="00964F66" w:rsidP="00A95936">
                                <w:pPr>
                                  <w:pStyle w:val="a4"/>
                                  <w:jc w:val="center"/>
                                  <w:rPr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lumMod w14:val="89000"/>
                                            </w14:schemeClr>
                                          </w14:gs>
                                          <w14:gs w14:pos="23000">
                                            <w14:schemeClr w14:val="accent4">
                                              <w14:lumMod w14:val="89000"/>
                                            </w14:schemeClr>
                                          </w14:gs>
                                          <w14:gs w14:pos="69000">
                                            <w14:schemeClr w14:val="accent4">
                                              <w14:lumMod w14:val="75000"/>
                                            </w14:schemeClr>
                                          </w14:gs>
                                          <w14:gs w14:pos="97000">
                                            <w14:schemeClr w14:val="accent4">
                                              <w14:lumMod w14:val="70000"/>
                                            </w14:schemeClr>
                                          </w14:gs>
                                        </w14:gsLst>
                                        <w14:path w14:path="shape">
                                          <w14:fillToRect w14:l="50000" w14:t="50000" w14:r="50000" w14:b="50000"/>
                                        </w14:path>
                                      </w14:gra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sz w:val="92"/>
                                      <w:szCs w:val="92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4">
                                                <w14:lumMod w14:val="89000"/>
                                              </w14:schemeClr>
                                            </w14:gs>
                                            <w14:gs w14:pos="23000">
                                              <w14:schemeClr w14:val="accent4">
                                                <w14:lumMod w14:val="89000"/>
                                              </w14:schemeClr>
                                            </w14:gs>
                                            <w14:gs w14:pos="69000">
                                              <w14:schemeClr w14:val="accent4">
                                                <w14:lumMod w14:val="75000"/>
                                              </w14:schemeClr>
                                            </w14:gs>
                                            <w14:gs w14:pos="97000">
                                              <w14:schemeClr w14:val="accent4">
                                                <w14:lumMod w14:val="70000"/>
                                              </w14:schemeClr>
                                            </w14:gs>
                                          </w14:gsLst>
                                          <w14:path w14:path="shape">
                                            <w14:fillToRect w14:l="50000" w14:t="50000" w14:r="50000" w14:b="50000"/>
                                          </w14:path>
                                        </w14:gradFill>
                                      </w14:textFill>
                                    </w:rPr>
                                    <w:alias w:val="标题"/>
                                    <w:id w:val="-306861196"/>
                                    <w:placeholder>
                                      <w:docPart w:val="D40332278FE349F682DC91B1A0CAACA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E767F">
                                      <w:rPr>
                                        <w:rFonts w:hint="eastAsia"/>
                                        <w:sz w:val="92"/>
                                        <w:szCs w:val="92"/>
                                        <w:lang w:eastAsia="zh-CN"/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4">
                                                  <w14:lumMod w14:val="89000"/>
                                                </w14:schemeClr>
                                              </w14:gs>
                                              <w14:gs w14:pos="23000">
                                                <w14:schemeClr w14:val="accent4">
                                                  <w14:lumMod w14:val="89000"/>
                                                </w14:schemeClr>
                                              </w14:gs>
                                              <w14:gs w14:pos="69000">
                                                <w14:schemeClr w14:val="accent4">
                                                  <w14:lumMod w14:val="75000"/>
                                                </w14:schemeClr>
                                              </w14:gs>
                                              <w14:gs w14:pos="97000">
                                                <w14:schemeClr w14:val="accent4">
                                                  <w14:lumMod w14:val="70000"/>
                                                </w14:schemeClr>
                                              </w14:gs>
                                            </w14:gsLst>
                                            <w14:path w14:path="shape">
                                              <w14:fillToRect w14:l="50000" w14:t="50000" w14:r="50000" w14:b="50000"/>
                                            </w14:path>
                                          </w14:gradFill>
                                        </w14:textFill>
                                      </w:rPr>
                                      <w:t>人工智能实验</w:t>
                                    </w:r>
                                  </w:sdtContent>
                                </w:sdt>
                              </w:p>
                              <w:p w:rsidR="004E767F" w:rsidRDefault="00964F66" w:rsidP="00A95936">
                                <w:pPr>
                                  <w:pStyle w:val="a6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sz w:val="48"/>
                                      <w:szCs w:val="48"/>
                                    </w:rPr>
                                    <w:alias w:val="副标题"/>
                                    <w:id w:val="-197014495"/>
                                    <w:placeholder>
                                      <w:docPart w:val="67087408AFA74D3488F9256ACCBCF46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E767F">
                                      <w:rPr>
                                        <w:rFonts w:hint="eastAsia"/>
                                        <w:sz w:val="48"/>
                                        <w:szCs w:val="48"/>
                                        <w:lang w:eastAsia="zh-CN"/>
                                      </w:rPr>
                                      <w:t>实验二：</w:t>
                                    </w:r>
                                    <w:r w:rsidR="004E767F">
                                      <w:rPr>
                                        <w:rFonts w:hint="eastAsia"/>
                                        <w:sz w:val="48"/>
                                        <w:szCs w:val="48"/>
                                        <w:lang w:eastAsia="zh-CN"/>
                                      </w:rPr>
                                      <w:t>I</w:t>
                                    </w:r>
                                    <w:r w:rsidR="004E767F">
                                      <w:rPr>
                                        <w:sz w:val="48"/>
                                        <w:szCs w:val="48"/>
                                        <w:lang w:eastAsia="zh-CN"/>
                                      </w:rPr>
                                      <w:t>D3</w:t>
                                    </w:r>
                                    <w:r w:rsidR="004E767F">
                                      <w:rPr>
                                        <w:rFonts w:hint="eastAsia"/>
                                        <w:sz w:val="48"/>
                                        <w:szCs w:val="48"/>
                                        <w:lang w:eastAsia="zh-CN"/>
                                      </w:rPr>
                                      <w:t>、</w:t>
                                    </w:r>
                                    <w:r w:rsidR="004E767F">
                                      <w:rPr>
                                        <w:rFonts w:hint="eastAsia"/>
                                        <w:sz w:val="48"/>
                                        <w:szCs w:val="48"/>
                                        <w:lang w:eastAsia="zh-CN"/>
                                      </w:rPr>
                                      <w:t>C</w:t>
                                    </w:r>
                                    <w:r w:rsidR="004E767F">
                                      <w:rPr>
                                        <w:sz w:val="48"/>
                                        <w:szCs w:val="48"/>
                                        <w:lang w:eastAsia="zh-CN"/>
                                      </w:rPr>
                                      <w:t>4.5</w:t>
                                    </w:r>
                                    <w:r w:rsidR="004E767F">
                                      <w:rPr>
                                        <w:rFonts w:hint="eastAsia"/>
                                        <w:sz w:val="48"/>
                                        <w:szCs w:val="48"/>
                                        <w:lang w:eastAsia="zh-CN"/>
                                      </w:rPr>
                                      <w:t>、</w:t>
                                    </w:r>
                                    <w:r w:rsidR="004E767F">
                                      <w:rPr>
                                        <w:rFonts w:hint="eastAsia"/>
                                        <w:sz w:val="48"/>
                                        <w:szCs w:val="48"/>
                                        <w:lang w:eastAsia="zh-CN"/>
                                      </w:rPr>
                                      <w:t>C</w:t>
                                    </w:r>
                                    <w:r w:rsidR="004E767F">
                                      <w:rPr>
                                        <w:sz w:val="48"/>
                                        <w:szCs w:val="48"/>
                                        <w:lang w:eastAsia="zh-CN"/>
                                      </w:rPr>
                                      <w:t>ART</w:t>
                                    </w:r>
                                    <w:r w:rsidR="004E767F">
                                      <w:rPr>
                                        <w:rFonts w:hint="eastAsia"/>
                                        <w:sz w:val="48"/>
                                        <w:szCs w:val="48"/>
                                        <w:lang w:eastAsia="zh-CN"/>
                                      </w:rPr>
                                      <w:t>决策树的实现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27" type="#_x0000_t202" alt="Text box displaying document title and subtitle" style="position:absolute;margin-left:0;margin-top:165.75pt;width:465pt;height:137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" filled="f" stroked="f" strokeweight=".5pt">
                    <v:textbox style="mso-fit-shape-to-text:t" inset="0,0,0,0">
                      <w:txbxContent>
                        <w:p w:rsidR="004E767F" w:rsidRDefault="00964F66" w:rsidP="00A95936">
                          <w:pPr>
                            <w:pStyle w:val="a4"/>
                            <w:jc w:val="center"/>
                            <w:rPr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lumMod w14:val="89000"/>
                                      </w14:schemeClr>
                                    </w14:gs>
                                    <w14:gs w14:pos="23000">
                                      <w14:schemeClr w14:val="accent4">
                                        <w14:lumMod w14:val="89000"/>
                                      </w14:schemeClr>
                                    </w14:gs>
                                    <w14:gs w14:pos="69000">
                                      <w14:schemeClr w14:val="accent4">
                                        <w14:lumMod w14:val="75000"/>
                                      </w14:schemeClr>
                                    </w14:gs>
                                    <w14:gs w14:pos="97000">
                                      <w14:schemeClr w14:val="accent4">
                                        <w14:lumMod w14:val="70000"/>
                                      </w14:schemeClr>
                                    </w14:gs>
                                  </w14:gsLst>
                                  <w14:path w14:path="shape">
                                    <w14:fillToRect w14:l="50000" w14:t="50000" w14:r="50000" w14:b="50000"/>
                                  </w14:path>
                                </w14:gradFill>
                              </w14:textFill>
                            </w:rPr>
                          </w:pPr>
                          <w:sdt>
                            <w:sdtPr>
                              <w:rPr>
                                <w:sz w:val="92"/>
                                <w:szCs w:val="92"/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89000"/>
                                        </w14:schemeClr>
                                      </w14:gs>
                                      <w14:gs w14:pos="23000">
                                        <w14:schemeClr w14:val="accent4">
                                          <w14:lumMod w14:val="89000"/>
                                        </w14:schemeClr>
                                      </w14:gs>
                                      <w14:gs w14:pos="69000">
                                        <w14:schemeClr w14:val="accent4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accent4">
                                          <w14:lumMod w14:val="70000"/>
                                        </w14:schemeClr>
                                      </w14:gs>
                                    </w14:gsLst>
                                    <w14:path w14:path="shap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alias w:val="标题"/>
                              <w:id w:val="-306861196"/>
                              <w:placeholder>
                                <w:docPart w:val="D40332278FE349F682DC91B1A0CAACA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E767F">
                                <w:rPr>
                                  <w:rFonts w:hint="eastAsia"/>
                                  <w:sz w:val="92"/>
                                  <w:szCs w:val="92"/>
                                  <w:lang w:eastAsia="zh-CN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>
                                            <w14:lumMod w14:val="89000"/>
                                          </w14:schemeClr>
                                        </w14:gs>
                                        <w14:gs w14:pos="23000">
                                          <w14:schemeClr w14:val="accent4">
                                            <w14:lumMod w14:val="89000"/>
                                          </w14:schemeClr>
                                        </w14:gs>
                                        <w14:gs w14:pos="69000">
                                          <w14:schemeClr w14:val="accent4">
                                            <w14:lumMod w14:val="75000"/>
                                          </w14:schemeClr>
                                        </w14:gs>
                                        <w14:gs w14:pos="97000">
                                          <w14:schemeClr w14:val="accent4">
                                            <w14:lumMod w14:val="70000"/>
                                          </w14:schemeClr>
                                        </w14:gs>
                                      </w14:gsLst>
                                      <w14:path w14:path="shape">
                                        <w14:fillToRect w14:l="50000" w14:t="50000" w14:r="50000" w14:b="50000"/>
                                      </w14:path>
                                    </w14:gradFill>
                                  </w14:textFill>
                                </w:rPr>
                                <w:t>人工智能实验</w:t>
                              </w:r>
                            </w:sdtContent>
                          </w:sdt>
                        </w:p>
                        <w:p w:rsidR="004E767F" w:rsidRDefault="00964F66" w:rsidP="00A95936">
                          <w:pPr>
                            <w:pStyle w:val="a6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alias w:val="副标题"/>
                              <w:id w:val="-197014495"/>
                              <w:placeholder>
                                <w:docPart w:val="67087408AFA74D3488F9256ACCBCF46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E767F">
                                <w:rPr>
                                  <w:rFonts w:hint="eastAsia"/>
                                  <w:sz w:val="48"/>
                                  <w:szCs w:val="48"/>
                                  <w:lang w:eastAsia="zh-CN"/>
                                </w:rPr>
                                <w:t>实验二：</w:t>
                              </w:r>
                              <w:r w:rsidR="004E767F">
                                <w:rPr>
                                  <w:rFonts w:hint="eastAsia"/>
                                  <w:sz w:val="48"/>
                                  <w:szCs w:val="48"/>
                                  <w:lang w:eastAsia="zh-CN"/>
                                </w:rPr>
                                <w:t>I</w:t>
                              </w:r>
                              <w:r w:rsidR="004E767F">
                                <w:rPr>
                                  <w:sz w:val="48"/>
                                  <w:szCs w:val="48"/>
                                  <w:lang w:eastAsia="zh-CN"/>
                                </w:rPr>
                                <w:t>D3</w:t>
                              </w:r>
                              <w:r w:rsidR="004E767F">
                                <w:rPr>
                                  <w:rFonts w:hint="eastAsia"/>
                                  <w:sz w:val="48"/>
                                  <w:szCs w:val="48"/>
                                  <w:lang w:eastAsia="zh-CN"/>
                                </w:rPr>
                                <w:t>、</w:t>
                              </w:r>
                              <w:r w:rsidR="004E767F">
                                <w:rPr>
                                  <w:rFonts w:hint="eastAsia"/>
                                  <w:sz w:val="48"/>
                                  <w:szCs w:val="48"/>
                                  <w:lang w:eastAsia="zh-CN"/>
                                </w:rPr>
                                <w:t>C</w:t>
                              </w:r>
                              <w:r w:rsidR="004E767F">
                                <w:rPr>
                                  <w:sz w:val="48"/>
                                  <w:szCs w:val="48"/>
                                  <w:lang w:eastAsia="zh-CN"/>
                                </w:rPr>
                                <w:t>4.5</w:t>
                              </w:r>
                              <w:r w:rsidR="004E767F">
                                <w:rPr>
                                  <w:rFonts w:hint="eastAsia"/>
                                  <w:sz w:val="48"/>
                                  <w:szCs w:val="48"/>
                                  <w:lang w:eastAsia="zh-CN"/>
                                </w:rPr>
                                <w:t>、</w:t>
                              </w:r>
                              <w:r w:rsidR="004E767F">
                                <w:rPr>
                                  <w:rFonts w:hint="eastAsia"/>
                                  <w:sz w:val="48"/>
                                  <w:szCs w:val="48"/>
                                  <w:lang w:eastAsia="zh-CN"/>
                                </w:rPr>
                                <w:t>C</w:t>
                              </w:r>
                              <w:r w:rsidR="004E767F">
                                <w:rPr>
                                  <w:sz w:val="48"/>
                                  <w:szCs w:val="48"/>
                                  <w:lang w:eastAsia="zh-CN"/>
                                </w:rPr>
                                <w:t>ART</w:t>
                              </w:r>
                              <w:r w:rsidR="004E767F">
                                <w:rPr>
                                  <w:rFonts w:hint="eastAsia"/>
                                  <w:sz w:val="48"/>
                                  <w:szCs w:val="48"/>
                                  <w:lang w:eastAsia="zh-CN"/>
                                </w:rPr>
                                <w:t>决策树的实现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5D7F6E">
            <w:rPr>
              <w:rFonts w:ascii="Microsoft YaHei UI" w:hAnsi="Microsoft YaHei UI" w:hint="eastAsia"/>
            </w:rPr>
            <w:br w:type="page"/>
          </w:r>
        </w:p>
      </w:sdtContent>
    </w:sdt>
    <w:p w:rsidR="00342801" w:rsidRPr="00A36F6E" w:rsidRDefault="00504BD2" w:rsidP="006A1715">
      <w:pPr>
        <w:pStyle w:val="10"/>
        <w:spacing w:after="0"/>
        <w:rPr>
          <w:color w:val="002060"/>
          <w:lang w:eastAsia="zh-CN"/>
        </w:rPr>
      </w:pPr>
      <w:r w:rsidRPr="00A36F6E">
        <w:rPr>
          <w:rFonts w:hint="eastAsia"/>
          <w:color w:val="002060"/>
          <w:lang w:eastAsia="zh-CN"/>
        </w:rPr>
        <w:lastRenderedPageBreak/>
        <w:t>实验题目</w:t>
      </w:r>
    </w:p>
    <w:p w:rsidR="00342801" w:rsidRPr="00504BD2" w:rsidRDefault="00504BD2" w:rsidP="00504BD2">
      <w:pPr>
        <w:jc w:val="center"/>
        <w:rPr>
          <w:rFonts w:ascii="华文中宋" w:eastAsia="华文中宋" w:hAnsi="华文中宋"/>
          <w:color w:val="000000" w:themeColor="text1"/>
          <w:sz w:val="30"/>
          <w:szCs w:val="30"/>
          <w:lang w:eastAsia="zh-CN"/>
        </w:rPr>
      </w:pPr>
      <w:r w:rsidRPr="00504BD2">
        <w:rPr>
          <w:rFonts w:ascii="华文中宋" w:eastAsia="华文中宋" w:hAnsi="华文中宋" w:hint="eastAsia"/>
          <w:color w:val="000000" w:themeColor="text1"/>
          <w:sz w:val="30"/>
          <w:szCs w:val="30"/>
          <w:lang w:eastAsia="zh-CN"/>
        </w:rPr>
        <w:t>I</w:t>
      </w:r>
      <w:r w:rsidRPr="00504BD2">
        <w:rPr>
          <w:rFonts w:ascii="华文中宋" w:eastAsia="华文中宋" w:hAnsi="华文中宋"/>
          <w:color w:val="000000" w:themeColor="text1"/>
          <w:sz w:val="30"/>
          <w:szCs w:val="30"/>
          <w:lang w:eastAsia="zh-CN"/>
        </w:rPr>
        <w:t>D3</w:t>
      </w:r>
      <w:r w:rsidRPr="00504BD2">
        <w:rPr>
          <w:rFonts w:ascii="华文中宋" w:eastAsia="华文中宋" w:hAnsi="华文中宋" w:hint="eastAsia"/>
          <w:color w:val="000000" w:themeColor="text1"/>
          <w:sz w:val="30"/>
          <w:szCs w:val="30"/>
          <w:lang w:eastAsia="zh-CN"/>
        </w:rPr>
        <w:t>、C</w:t>
      </w:r>
      <w:r w:rsidRPr="00504BD2">
        <w:rPr>
          <w:rFonts w:ascii="华文中宋" w:eastAsia="华文中宋" w:hAnsi="华文中宋"/>
          <w:color w:val="000000" w:themeColor="text1"/>
          <w:sz w:val="30"/>
          <w:szCs w:val="30"/>
          <w:lang w:eastAsia="zh-CN"/>
        </w:rPr>
        <w:t>4.5</w:t>
      </w:r>
      <w:r w:rsidRPr="00504BD2">
        <w:rPr>
          <w:rFonts w:ascii="华文中宋" w:eastAsia="华文中宋" w:hAnsi="华文中宋" w:hint="eastAsia"/>
          <w:color w:val="000000" w:themeColor="text1"/>
          <w:sz w:val="30"/>
          <w:szCs w:val="30"/>
          <w:lang w:eastAsia="zh-CN"/>
        </w:rPr>
        <w:t>、C</w:t>
      </w:r>
      <w:r w:rsidR="00A36F6E">
        <w:rPr>
          <w:rFonts w:ascii="华文中宋" w:eastAsia="华文中宋" w:hAnsi="华文中宋"/>
          <w:color w:val="000000" w:themeColor="text1"/>
          <w:sz w:val="30"/>
          <w:szCs w:val="30"/>
          <w:lang w:eastAsia="zh-CN"/>
        </w:rPr>
        <w:t>A</w:t>
      </w:r>
      <w:r w:rsidRPr="00504BD2">
        <w:rPr>
          <w:rFonts w:ascii="华文中宋" w:eastAsia="华文中宋" w:hAnsi="华文中宋"/>
          <w:color w:val="000000" w:themeColor="text1"/>
          <w:sz w:val="30"/>
          <w:szCs w:val="30"/>
          <w:lang w:eastAsia="zh-CN"/>
        </w:rPr>
        <w:t>RT</w:t>
      </w:r>
      <w:r w:rsidRPr="00504BD2">
        <w:rPr>
          <w:rFonts w:ascii="华文中宋" w:eastAsia="华文中宋" w:hAnsi="华文中宋" w:hint="eastAsia"/>
          <w:color w:val="000000" w:themeColor="text1"/>
          <w:sz w:val="30"/>
          <w:szCs w:val="30"/>
          <w:lang w:eastAsia="zh-CN"/>
        </w:rPr>
        <w:t>决策树的实现</w:t>
      </w:r>
    </w:p>
    <w:p w:rsidR="00342801" w:rsidRDefault="00342801" w:rsidP="007210BF">
      <w:pPr>
        <w:spacing w:line="324" w:lineRule="auto"/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</w:p>
    <w:p w:rsidR="006A1715" w:rsidRDefault="006A1715" w:rsidP="007210BF">
      <w:pPr>
        <w:spacing w:line="324" w:lineRule="auto"/>
        <w:rPr>
          <w:rFonts w:ascii="华文中宋" w:eastAsia="华文中宋" w:hAnsi="华文中宋"/>
          <w:color w:val="auto"/>
          <w:sz w:val="24"/>
          <w:szCs w:val="24"/>
          <w:lang w:eastAsia="zh-CN"/>
        </w:rPr>
      </w:pPr>
    </w:p>
    <w:p w:rsidR="00342801" w:rsidRPr="007210BF" w:rsidRDefault="00342801" w:rsidP="004F5A17">
      <w:pPr>
        <w:rPr>
          <w:rFonts w:ascii="华文中宋" w:eastAsia="华文中宋" w:hAnsi="华文中宋"/>
          <w:color w:val="auto"/>
          <w:sz w:val="24"/>
          <w:szCs w:val="24"/>
          <w:lang w:eastAsia="zh-CN"/>
        </w:rPr>
      </w:pPr>
    </w:p>
    <w:p w:rsidR="00342801" w:rsidRPr="00A36F6E" w:rsidRDefault="00504BD2" w:rsidP="00342801">
      <w:pPr>
        <w:pStyle w:val="10"/>
        <w:spacing w:after="0"/>
        <w:rPr>
          <w:color w:val="002060"/>
          <w:lang w:eastAsia="zh-CN"/>
        </w:rPr>
      </w:pPr>
      <w:r w:rsidRPr="00A36F6E">
        <w:rPr>
          <w:rFonts w:hint="eastAsia"/>
          <w:color w:val="002060"/>
          <w:lang w:eastAsia="zh-CN"/>
        </w:rPr>
        <w:t>实验内容</w:t>
      </w:r>
    </w:p>
    <w:p w:rsidR="006A1715" w:rsidRDefault="006A1715" w:rsidP="006A1715">
      <w:pPr>
        <w:rPr>
          <w:rFonts w:ascii="华文中宋" w:eastAsiaTheme="minorEastAsia" w:hAnsi="华文中宋"/>
          <w:color w:val="000000" w:themeColor="text1"/>
          <w:sz w:val="24"/>
          <w:szCs w:val="24"/>
        </w:rPr>
      </w:pPr>
    </w:p>
    <w:p w:rsidR="00DD39A9" w:rsidRDefault="00DD39A9" w:rsidP="00DD39A9">
      <w:pPr>
        <w:pStyle w:val="2"/>
        <w:rPr>
          <w:rFonts w:ascii="华文中宋" w:eastAsiaTheme="minorEastAsia" w:hAnsi="华文中宋"/>
        </w:rPr>
      </w:pPr>
      <w:r>
        <w:rPr>
          <w:rFonts w:hint="eastAsia"/>
          <w:lang w:eastAsia="zh-CN"/>
        </w:rPr>
        <w:t>算法原理</w:t>
      </w:r>
    </w:p>
    <w:p w:rsidR="00DD39A9" w:rsidRDefault="00DD39A9" w:rsidP="006A1715">
      <w:pPr>
        <w:rPr>
          <w:rFonts w:ascii="华文中宋" w:eastAsia="华文中宋" w:hAnsi="华文中宋"/>
          <w:b/>
          <w:color w:val="000000" w:themeColor="text1"/>
          <w:sz w:val="24"/>
          <w:szCs w:val="24"/>
          <w:lang w:eastAsia="zh-CN"/>
        </w:rPr>
      </w:pPr>
      <w:r w:rsidRPr="00DD39A9">
        <w:rPr>
          <w:rFonts w:ascii="华文中宋" w:eastAsiaTheme="minorEastAsia" w:hAnsi="华文中宋"/>
          <w:b/>
          <w:color w:val="000000" w:themeColor="text1"/>
          <w:sz w:val="24"/>
          <w:szCs w:val="24"/>
        </w:rPr>
        <w:tab/>
      </w:r>
      <w:r w:rsidRPr="002C46F7">
        <w:rPr>
          <w:rFonts w:ascii="华文中宋" w:eastAsia="华文中宋" w:hAnsi="华文中宋" w:hint="eastAsia"/>
          <w:b/>
          <w:color w:val="000000" w:themeColor="text1"/>
          <w:sz w:val="24"/>
          <w:szCs w:val="24"/>
          <w:lang w:eastAsia="zh-CN"/>
        </w:rPr>
        <w:t>1、决策树</w:t>
      </w:r>
    </w:p>
    <w:p w:rsidR="00DD39A9" w:rsidRDefault="00DD39A9" w:rsidP="006A1715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  <w:r>
        <w:rPr>
          <w:rFonts w:ascii="华文中宋" w:eastAsia="华文中宋" w:hAnsi="华文中宋"/>
          <w:b/>
          <w:color w:val="000000" w:themeColor="text1"/>
          <w:sz w:val="24"/>
          <w:szCs w:val="24"/>
          <w:lang w:eastAsia="zh-CN"/>
        </w:rPr>
        <w:tab/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决策树是分类和回归的一种方法（本实验中用于分类）。它是一种树形结构，非叶结点为对象属性，分叉为不同的属性值。叶结点代表从根节点到叶节点所代表的这个测试对象的值。决策树易于理解，但因为要建树，实现是较为繁琐的。在结点属性选择和分类上，最重要的是要在数据集中找到一个最优的属性，对于叶节点，要从当前结点的数据集中找到一个最优值（本实验中取众数）。本实验实现的三种方法不同之处就是如何找到这个最优属性的划分。</w:t>
      </w:r>
    </w:p>
    <w:p w:rsidR="002C46F7" w:rsidRDefault="002C46F7" w:rsidP="006A1715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</w:p>
    <w:p w:rsidR="00DD39A9" w:rsidRDefault="00DD39A9" w:rsidP="006A1715">
      <w:pPr>
        <w:rPr>
          <w:rFonts w:ascii="华文中宋" w:eastAsia="华文中宋" w:hAnsi="华文中宋"/>
          <w:b/>
          <w:color w:val="000000" w:themeColor="text1"/>
          <w:sz w:val="24"/>
          <w:szCs w:val="24"/>
          <w:lang w:eastAsia="zh-CN"/>
        </w:rPr>
      </w:pP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ab/>
      </w:r>
      <w:r w:rsidRPr="00DD39A9">
        <w:rPr>
          <w:rFonts w:ascii="华文中宋" w:eastAsia="华文中宋" w:hAnsi="华文中宋"/>
          <w:b/>
          <w:color w:val="000000" w:themeColor="text1"/>
          <w:sz w:val="24"/>
          <w:szCs w:val="24"/>
          <w:lang w:eastAsia="zh-CN"/>
        </w:rPr>
        <w:t>2</w:t>
      </w:r>
      <w:r w:rsidRPr="00DD39A9">
        <w:rPr>
          <w:rFonts w:ascii="华文中宋" w:eastAsia="华文中宋" w:hAnsi="华文中宋" w:hint="eastAsia"/>
          <w:b/>
          <w:color w:val="000000" w:themeColor="text1"/>
          <w:sz w:val="24"/>
          <w:szCs w:val="24"/>
          <w:lang w:eastAsia="zh-CN"/>
        </w:rPr>
        <w:t>、I</w:t>
      </w:r>
      <w:r w:rsidRPr="00DD39A9">
        <w:rPr>
          <w:rFonts w:ascii="华文中宋" w:eastAsia="华文中宋" w:hAnsi="华文中宋"/>
          <w:b/>
          <w:color w:val="000000" w:themeColor="text1"/>
          <w:sz w:val="24"/>
          <w:szCs w:val="24"/>
          <w:lang w:eastAsia="zh-CN"/>
        </w:rPr>
        <w:t>D3</w:t>
      </w:r>
    </w:p>
    <w:p w:rsidR="00DD39A9" w:rsidRDefault="00DD39A9" w:rsidP="006A1715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  <w:r>
        <w:rPr>
          <w:rFonts w:ascii="华文中宋" w:eastAsia="华文中宋" w:hAnsi="华文中宋"/>
          <w:b/>
          <w:color w:val="000000" w:themeColor="text1"/>
          <w:sz w:val="24"/>
          <w:szCs w:val="24"/>
          <w:lang w:eastAsia="zh-CN"/>
        </w:rPr>
        <w:tab/>
      </w: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>ID3</w:t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是决策树的一种</w:t>
      </w:r>
      <w:r w:rsidR="002C46F7"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。在信息论中，期望信息越小，信息增益越大，信息纯度就越高。I</w:t>
      </w:r>
      <w:r w:rsidR="002C46F7"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>D3</w:t>
      </w:r>
      <w:r w:rsidR="002C46F7"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正是从信息增益来选择最优属性。</w:t>
      </w:r>
    </w:p>
    <w:p w:rsidR="002C46F7" w:rsidRDefault="002C46F7" w:rsidP="006A1715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ab/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对于信息增益的计算，有如下公式：</w:t>
      </w:r>
    </w:p>
    <w:p w:rsidR="002C46F7" w:rsidRDefault="002C46F7" w:rsidP="006A1715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ab/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首先计算数据集D本身的熵，即：</w:t>
      </w:r>
    </w:p>
    <w:p w:rsidR="002C46F7" w:rsidRPr="002C46F7" w:rsidRDefault="002C46F7" w:rsidP="002C46F7">
      <w:pPr>
        <w:jc w:val="center"/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华文中宋" w:hAnsi="Cambria Math"/>
              <w:color w:val="000000" w:themeColor="text1"/>
              <w:sz w:val="24"/>
              <w:szCs w:val="24"/>
              <w:lang w:eastAsia="zh-CN"/>
            </w:rPr>
            <m:t>H</m:t>
          </m:r>
          <m:d>
            <m:dPr>
              <m:ctrlPr>
                <w:rPr>
                  <w:rFonts w:ascii="Cambria Math" w:eastAsia="华文中宋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华文中宋" w:hAnsi="Cambria Math"/>
                  <w:color w:val="000000" w:themeColor="text1"/>
                  <w:sz w:val="24"/>
                  <w:szCs w:val="24"/>
                  <w:lang w:eastAsia="zh-CN"/>
                </w:rPr>
                <m:t>D</m:t>
              </m:r>
            </m:e>
          </m:d>
          <m:r>
            <m:rPr>
              <m:sty m:val="p"/>
            </m:rPr>
            <w:rPr>
              <w:rFonts w:ascii="Cambria Math" w:eastAsia="华文中宋" w:hAnsi="Cambria Math"/>
              <w:color w:val="000000" w:themeColor="text1"/>
              <w:sz w:val="24"/>
              <w:szCs w:val="24"/>
              <w:lang w:eastAsia="zh-CN"/>
            </w:rPr>
            <m:t>=-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华文中宋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naryPr>
            <m:sub>
              <m:r>
                <w:rPr>
                  <w:rFonts w:ascii="Cambria Math" w:eastAsia="华文中宋" w:hAnsi="Cambria Math"/>
                  <w:color w:val="000000" w:themeColor="text1"/>
                  <w:sz w:val="24"/>
                  <w:szCs w:val="24"/>
                  <w:lang w:eastAsia="zh-CN"/>
                </w:rPr>
                <m:t>d∈D</m:t>
              </m:r>
            </m:sub>
            <m:sup/>
            <m:e>
              <m:r>
                <w:rPr>
                  <w:rFonts w:ascii="Cambria Math" w:eastAsia="华文中宋" w:hAnsi="Cambria Math"/>
                  <w:color w:val="000000" w:themeColor="text1"/>
                  <w:sz w:val="24"/>
                  <w:szCs w:val="24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="华文中宋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华文中宋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d</m:t>
                  </m:r>
                </m:e>
              </m:d>
              <m:r>
                <m:rPr>
                  <m:sty m:val="p"/>
                </m:rPr>
                <w:rPr>
                  <w:rFonts w:ascii="Cambria Math" w:eastAsia="华文中宋" w:hAnsi="Cambria Math"/>
                  <w:color w:val="000000" w:themeColor="text1"/>
                  <w:sz w:val="24"/>
                  <w:szCs w:val="24"/>
                  <w:lang w:eastAsia="zh-CN"/>
                </w:rPr>
                <m:t>log⁡</m:t>
              </m:r>
              <m:r>
                <w:rPr>
                  <w:rFonts w:ascii="Cambria Math" w:eastAsia="华文中宋" w:hAnsi="Cambria Math"/>
                  <w:color w:val="000000" w:themeColor="text1"/>
                  <w:sz w:val="24"/>
                  <w:szCs w:val="24"/>
                  <w:lang w:eastAsia="zh-CN"/>
                </w:rPr>
                <m:t>p(d)</m:t>
              </m:r>
            </m:e>
          </m:nary>
        </m:oMath>
      </m:oMathPara>
    </w:p>
    <w:p w:rsidR="002C46F7" w:rsidRDefault="002C46F7" w:rsidP="002C46F7">
      <w:pPr>
        <w:jc w:val="center"/>
        <w:rPr>
          <w:rFonts w:ascii="华文中宋" w:eastAsia="华文中宋" w:hAnsi="华文中宋"/>
          <w:color w:val="000000" w:themeColor="text1"/>
          <w:sz w:val="22"/>
          <w:szCs w:val="24"/>
          <w:lang w:eastAsia="zh-CN"/>
        </w:rPr>
      </w:pPr>
      <w:r w:rsidRPr="002C46F7">
        <w:rPr>
          <w:rFonts w:ascii="华文中宋" w:eastAsia="华文中宋" w:hAnsi="华文中宋" w:hint="eastAsia"/>
          <w:color w:val="000000" w:themeColor="text1"/>
          <w:sz w:val="22"/>
          <w:szCs w:val="24"/>
          <w:lang w:eastAsia="zh-CN"/>
        </w:rPr>
        <w:t>（其中d为数据集的值的集合）</w:t>
      </w:r>
    </w:p>
    <w:p w:rsidR="00D7308F" w:rsidRDefault="002C46F7" w:rsidP="002C46F7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  <w:r>
        <w:rPr>
          <w:rFonts w:ascii="华文中宋" w:eastAsia="华文中宋" w:hAnsi="华文中宋"/>
          <w:color w:val="000000" w:themeColor="text1"/>
          <w:sz w:val="22"/>
          <w:szCs w:val="24"/>
          <w:lang w:eastAsia="zh-CN"/>
        </w:rPr>
        <w:tab/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对于其中一个属性，计算</w:t>
      </w:r>
      <w:r w:rsidR="00D7308F"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数据集在该属性下的条件熵，即：</w:t>
      </w:r>
    </w:p>
    <w:p w:rsidR="00D7308F" w:rsidRPr="00D7308F" w:rsidRDefault="00D7308F" w:rsidP="002C46F7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华文中宋" w:hAnsi="Cambria Math"/>
              <w:color w:val="000000" w:themeColor="text1"/>
              <w:sz w:val="24"/>
              <w:szCs w:val="24"/>
              <w:lang w:eastAsia="zh-CN"/>
            </w:rPr>
            <w:lastRenderedPageBreak/>
            <m:t>H</m:t>
          </m:r>
          <m:d>
            <m:dPr>
              <m:ctrlPr>
                <w:rPr>
                  <w:rFonts w:ascii="Cambria Math" w:eastAsia="华文中宋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华文中宋" w:hAnsi="Cambria Math"/>
                  <w:color w:val="000000" w:themeColor="text1"/>
                  <w:sz w:val="24"/>
                  <w:szCs w:val="24"/>
                  <w:lang w:eastAsia="zh-CN"/>
                </w:rPr>
                <m:t>D</m:t>
              </m:r>
            </m:e>
            <m:e>
              <m:r>
                <m:rPr>
                  <m:sty m:val="p"/>
                </m:rPr>
                <w:rPr>
                  <w:rFonts w:ascii="Cambria Math" w:eastAsia="华文中宋" w:hAnsi="Cambria Math"/>
                  <w:color w:val="000000" w:themeColor="text1"/>
                  <w:sz w:val="24"/>
                  <w:szCs w:val="24"/>
                  <w:lang w:eastAsia="zh-CN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华文中宋" w:hAnsi="Cambria Math"/>
              <w:color w:val="000000" w:themeColor="text1"/>
              <w:sz w:val="24"/>
              <w:szCs w:val="24"/>
              <w:lang w:eastAsia="zh-CN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华文中宋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naryPr>
            <m:sub>
              <m:r>
                <w:rPr>
                  <w:rFonts w:ascii="Cambria Math" w:eastAsia="华文中宋" w:hAnsi="Cambria Math"/>
                  <w:color w:val="000000" w:themeColor="text1"/>
                  <w:sz w:val="24"/>
                  <w:szCs w:val="24"/>
                  <w:lang w:eastAsia="zh-CN"/>
                </w:rPr>
                <m:t>a∈A</m:t>
              </m:r>
            </m:sub>
            <m:sup/>
            <m:e>
              <m:r>
                <w:rPr>
                  <w:rFonts w:ascii="Cambria Math" w:eastAsia="华文中宋" w:hAnsi="Cambria Math"/>
                  <w:color w:val="000000" w:themeColor="text1"/>
                  <w:sz w:val="24"/>
                  <w:szCs w:val="24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eastAsia="华文中宋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华文中宋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a</m:t>
                  </m:r>
                </m:e>
              </m:d>
              <m:r>
                <w:rPr>
                  <w:rFonts w:ascii="Cambria Math" w:eastAsia="华文中宋" w:hAnsi="Cambria Math"/>
                  <w:color w:val="000000" w:themeColor="text1"/>
                  <w:sz w:val="24"/>
                  <w:szCs w:val="24"/>
                  <w:lang w:eastAsia="zh-CN"/>
                </w:rPr>
                <m:t>H(D|A=a)</m:t>
              </m:r>
            </m:e>
          </m:nary>
        </m:oMath>
      </m:oMathPara>
    </w:p>
    <w:p w:rsidR="00D7308F" w:rsidRDefault="00D7308F" w:rsidP="002C46F7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ab/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得到信息增益：</w:t>
      </w:r>
    </w:p>
    <w:p w:rsidR="00D7308F" w:rsidRPr="00D7308F" w:rsidRDefault="00D7308F" w:rsidP="00D7308F">
      <w:pPr>
        <w:jc w:val="center"/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华文中宋" w:hAnsi="Cambria Math" w:hint="eastAsia"/>
              <w:color w:val="000000" w:themeColor="text1"/>
              <w:sz w:val="24"/>
              <w:szCs w:val="24"/>
              <w:lang w:eastAsia="zh-CN"/>
            </w:rPr>
            <m:t>g</m:t>
          </m:r>
          <m:d>
            <m:dPr>
              <m:ctrlPr>
                <w:rPr>
                  <w:rFonts w:ascii="Cambria Math" w:eastAsia="华文中宋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华文中宋" w:hAnsi="Cambria Math"/>
                  <w:color w:val="000000" w:themeColor="text1"/>
                  <w:sz w:val="24"/>
                  <w:szCs w:val="24"/>
                  <w:lang w:eastAsia="zh-CN"/>
                </w:rPr>
                <m:t>D,A</m:t>
              </m:r>
            </m:e>
          </m:d>
          <m:r>
            <m:rPr>
              <m:sty m:val="p"/>
            </m:rPr>
            <w:rPr>
              <w:rFonts w:ascii="Cambria Math" w:eastAsia="华文中宋" w:hAnsi="Cambria Math"/>
              <w:color w:val="000000" w:themeColor="text1"/>
              <w:sz w:val="24"/>
              <w:szCs w:val="24"/>
              <w:lang w:eastAsia="zh-CN"/>
            </w:rPr>
            <m:t>=H</m:t>
          </m:r>
          <m:d>
            <m:dPr>
              <m:ctrlPr>
                <w:rPr>
                  <w:rFonts w:ascii="Cambria Math" w:eastAsia="华文中宋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华文中宋" w:hAnsi="Cambria Math"/>
                  <w:color w:val="000000" w:themeColor="text1"/>
                  <w:sz w:val="24"/>
                  <w:szCs w:val="24"/>
                  <w:lang w:eastAsia="zh-CN"/>
                </w:rPr>
                <m:t>D</m:t>
              </m:r>
            </m:e>
          </m:d>
          <m:r>
            <m:rPr>
              <m:sty m:val="p"/>
            </m:rPr>
            <w:rPr>
              <w:rFonts w:ascii="Cambria Math" w:eastAsia="华文中宋" w:hAnsi="Cambria Math"/>
              <w:color w:val="000000" w:themeColor="text1"/>
              <w:sz w:val="24"/>
              <w:szCs w:val="24"/>
              <w:lang w:eastAsia="zh-CN"/>
            </w:rPr>
            <m:t>-H(D|A)</m:t>
          </m:r>
        </m:oMath>
      </m:oMathPara>
    </w:p>
    <w:p w:rsidR="00D7308F" w:rsidRDefault="00D7308F" w:rsidP="00D7308F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ab/>
      </w:r>
      <w:r w:rsidR="00717F22"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上文提及，信息增益越大的属性，信息纯度越高，所以对于每次准备分支之时，计算数据集中各属性的信息增益，选择信息增益最大的属性进行分类。如此递归往复，完成建树。</w:t>
      </w:r>
    </w:p>
    <w:p w:rsidR="000E0826" w:rsidRDefault="000E0826" w:rsidP="00D7308F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ab/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但是I</w:t>
      </w: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>D3</w:t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本身评判的方式，决定了I</w:t>
      </w: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>D3</w:t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的一个缺点——它倾向于分支比较多的属性，容易偏向有大量值的属性。所以C</w:t>
      </w: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>4.5</w:t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模型是在I</w:t>
      </w: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>D3</w:t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模型上做出的一个改进。</w:t>
      </w:r>
    </w:p>
    <w:p w:rsidR="000E0826" w:rsidRDefault="000E0826" w:rsidP="00D7308F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</w:p>
    <w:p w:rsidR="000E0826" w:rsidRPr="000E0826" w:rsidRDefault="000E0826" w:rsidP="00D7308F">
      <w:pPr>
        <w:rPr>
          <w:rFonts w:ascii="华文中宋" w:eastAsia="华文中宋" w:hAnsi="华文中宋"/>
          <w:b/>
          <w:color w:val="000000" w:themeColor="text1"/>
          <w:sz w:val="24"/>
          <w:szCs w:val="24"/>
          <w:lang w:eastAsia="zh-CN"/>
        </w:rPr>
      </w:pPr>
      <w:r w:rsidRPr="000E0826">
        <w:rPr>
          <w:rFonts w:ascii="华文中宋" w:eastAsia="华文中宋" w:hAnsi="华文中宋"/>
          <w:b/>
          <w:color w:val="000000" w:themeColor="text1"/>
          <w:sz w:val="24"/>
          <w:szCs w:val="24"/>
          <w:lang w:eastAsia="zh-CN"/>
        </w:rPr>
        <w:tab/>
        <w:t>3</w:t>
      </w:r>
      <w:r w:rsidRPr="000E0826">
        <w:rPr>
          <w:rFonts w:ascii="华文中宋" w:eastAsia="华文中宋" w:hAnsi="华文中宋" w:hint="eastAsia"/>
          <w:b/>
          <w:color w:val="000000" w:themeColor="text1"/>
          <w:sz w:val="24"/>
          <w:szCs w:val="24"/>
          <w:lang w:eastAsia="zh-CN"/>
        </w:rPr>
        <w:t>、C</w:t>
      </w:r>
      <w:r w:rsidRPr="000E0826">
        <w:rPr>
          <w:rFonts w:ascii="华文中宋" w:eastAsia="华文中宋" w:hAnsi="华文中宋"/>
          <w:b/>
          <w:color w:val="000000" w:themeColor="text1"/>
          <w:sz w:val="24"/>
          <w:szCs w:val="24"/>
          <w:lang w:eastAsia="zh-CN"/>
        </w:rPr>
        <w:t>4.5</w:t>
      </w:r>
    </w:p>
    <w:p w:rsidR="000E0826" w:rsidRDefault="000E0826" w:rsidP="00D7308F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ab/>
        <w:t>C4.5</w:t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是针对I</w:t>
      </w: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>D3</w:t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对分支较多属性的偏向性做出的一个改进。</w:t>
      </w:r>
      <w:r w:rsidR="00441C4C"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它使用了增益率来克服了这个问题。增益率顾名思义就是对于每个属性的信息增益，还要除以它本身属性的熵</w:t>
      </w:r>
      <w:r w:rsidR="00CF4264"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做作为惩罚</w:t>
      </w:r>
      <w:r w:rsidR="00441C4C"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，这样分支较多的属性，本身属性的熵也较大，就可以有效规避这个偏向性。属性熵的计算公式如下：</w:t>
      </w:r>
    </w:p>
    <w:p w:rsidR="00441C4C" w:rsidRPr="00441C4C" w:rsidRDefault="00441C4C" w:rsidP="00D7308F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华文中宋" w:hAnsi="Cambria Math"/>
              <w:color w:val="000000" w:themeColor="text1"/>
              <w:sz w:val="24"/>
              <w:szCs w:val="24"/>
              <w:lang w:eastAsia="zh-CN"/>
            </w:rPr>
            <m:t>Splitinfo</m:t>
          </m:r>
          <m:d>
            <m:dPr>
              <m:ctrlPr>
                <w:rPr>
                  <w:rFonts w:ascii="Cambria Math" w:eastAsia="华文中宋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华文中宋" w:hAnsi="Cambria Math"/>
                  <w:color w:val="000000" w:themeColor="text1"/>
                  <w:sz w:val="24"/>
                  <w:szCs w:val="24"/>
                  <w:lang w:eastAsia="zh-CN"/>
                </w:rPr>
                <m:t>D,A</m:t>
              </m:r>
            </m:e>
          </m:d>
          <m:r>
            <m:rPr>
              <m:sty m:val="p"/>
            </m:rPr>
            <w:rPr>
              <w:rFonts w:ascii="Cambria Math" w:eastAsia="华文中宋" w:hAnsi="Cambria Math"/>
              <w:color w:val="000000" w:themeColor="text1"/>
              <w:sz w:val="24"/>
              <w:szCs w:val="24"/>
              <w:lang w:eastAsia="zh-CN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华文中宋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naryPr>
            <m:sub>
              <m:r>
                <w:rPr>
                  <w:rFonts w:ascii="Cambria Math" w:eastAsia="华文中宋" w:hAnsi="Cambria Math"/>
                  <w:color w:val="000000" w:themeColor="text1"/>
                  <w:sz w:val="24"/>
                  <w:szCs w:val="24"/>
                  <w:lang w:eastAsia="zh-CN"/>
                </w:rPr>
                <m:t>j=1</m:t>
              </m:r>
            </m:sub>
            <m:sup>
              <m:r>
                <w:rPr>
                  <w:rFonts w:ascii="Cambria Math" w:eastAsia="华文中宋" w:hAnsi="Cambria Math"/>
                  <w:color w:val="000000" w:themeColor="text1"/>
                  <w:sz w:val="24"/>
                  <w:szCs w:val="24"/>
                  <w:lang w:eastAsia="zh-CN"/>
                </w:rPr>
                <m:t>v</m:t>
              </m:r>
            </m:sup>
            <m:e>
              <m:f>
                <m:fPr>
                  <m:ctrlPr>
                    <w:rPr>
                      <w:rFonts w:ascii="Cambria Math" w:eastAsia="华文中宋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华文中宋" w:hAnsi="Cambria Math"/>
                          <w:i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华文中宋" w:hAnsi="Cambria Math"/>
                              <w:i/>
                              <w:color w:val="000000" w:themeColor="text1"/>
                              <w:sz w:val="24"/>
                              <w:szCs w:val="24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中宋" w:hAnsi="Cambria Math"/>
                              <w:color w:val="000000" w:themeColor="text1"/>
                              <w:sz w:val="24"/>
                              <w:szCs w:val="24"/>
                              <w:lang w:eastAsia="zh-C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华文中宋" w:hAnsi="Cambria Math"/>
                              <w:color w:val="000000" w:themeColor="text1"/>
                              <w:sz w:val="24"/>
                              <w:szCs w:val="24"/>
                              <w:lang w:eastAsia="zh-CN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华文中宋" w:hAnsi="Cambria Math"/>
                          <w:i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华文中宋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D</m:t>
                      </m:r>
                    </m:e>
                  </m:d>
                </m:den>
              </m:f>
              <m:func>
                <m:funcPr>
                  <m:ctrlPr>
                    <w:rPr>
                      <w:rFonts w:ascii="Cambria Math" w:eastAsia="华文中宋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中宋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华文中宋" w:hAnsi="Cambria Math"/>
                          <w:i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华文中宋" w:hAnsi="Cambria Math"/>
                              <w:i/>
                              <w:color w:val="000000" w:themeColor="text1"/>
                              <w:sz w:val="24"/>
                              <w:szCs w:val="24"/>
                              <w:lang w:eastAsia="zh-CN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华文中宋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  <w:lang w:eastAsia="zh-C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华文中宋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华文中宋" w:hAnsi="Cambria Math"/>
                                      <w:color w:val="000000" w:themeColor="text1"/>
                                      <w:sz w:val="24"/>
                                      <w:szCs w:val="24"/>
                                      <w:lang w:eastAsia="zh-CN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华文中宋" w:hAnsi="Cambria Math"/>
                                      <w:color w:val="000000" w:themeColor="text1"/>
                                      <w:sz w:val="24"/>
                                      <w:szCs w:val="24"/>
                                      <w:lang w:eastAsia="zh-CN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华文中宋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华文中宋" w:hAnsi="Cambria Math"/>
                                  <w:color w:val="000000" w:themeColor="text1"/>
                                  <w:sz w:val="24"/>
                                  <w:szCs w:val="24"/>
                                  <w:lang w:eastAsia="zh-CN"/>
                                </w:rPr>
                                <m:t>D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e>
          </m:nary>
        </m:oMath>
      </m:oMathPara>
    </w:p>
    <w:p w:rsidR="00D7308F" w:rsidRDefault="00441C4C" w:rsidP="002C46F7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ab/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信息增益率的公式即为：</w:t>
      </w:r>
    </w:p>
    <w:p w:rsidR="00441C4C" w:rsidRPr="002C46F7" w:rsidRDefault="00441C4C" w:rsidP="00441C4C">
      <w:pPr>
        <w:jc w:val="center"/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华文中宋" w:hAnsi="Cambria Math"/>
              <w:color w:val="000000" w:themeColor="text1"/>
              <w:sz w:val="24"/>
              <w:szCs w:val="24"/>
              <w:lang w:eastAsia="zh-CN"/>
            </w:rPr>
            <m:t>gRatio</m:t>
          </m:r>
          <m:d>
            <m:dPr>
              <m:ctrlPr>
                <w:rPr>
                  <w:rFonts w:ascii="Cambria Math" w:eastAsia="华文中宋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华文中宋" w:hAnsi="Cambria Math"/>
                  <w:color w:val="000000" w:themeColor="text1"/>
                  <w:sz w:val="24"/>
                  <w:szCs w:val="24"/>
                  <w:lang w:eastAsia="zh-CN"/>
                </w:rPr>
                <m:t>D,A</m:t>
              </m:r>
            </m:e>
          </m:d>
          <m:r>
            <m:rPr>
              <m:sty m:val="p"/>
            </m:rPr>
            <w:rPr>
              <w:rFonts w:ascii="Cambria Math" w:eastAsia="华文中宋" w:hAnsi="Cambria Math"/>
              <w:color w:val="000000" w:themeColor="text1"/>
              <w:sz w:val="24"/>
              <w:szCs w:val="24"/>
              <w:lang w:eastAsia="zh-CN"/>
            </w:rPr>
            <m:t>=</m:t>
          </m:r>
          <m:f>
            <m:fPr>
              <m:ctrlPr>
                <w:rPr>
                  <w:rFonts w:ascii="Cambria Math" w:eastAsia="华文中宋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华文中宋" w:hAnsi="Cambria Math"/>
                  <w:color w:val="000000" w:themeColor="text1"/>
                  <w:sz w:val="24"/>
                  <w:szCs w:val="24"/>
                  <w:lang w:eastAsia="zh-CN"/>
                </w:rPr>
                <m:t>g</m:t>
              </m:r>
              <m:d>
                <m:dPr>
                  <m:ctrlPr>
                    <w:rPr>
                      <w:rFonts w:ascii="Cambria Math" w:eastAsia="华文中宋" w:hAnsi="Cambria Math"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华文中宋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D,A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华文中宋" w:hAnsi="Cambria Math"/>
                  <w:color w:val="000000" w:themeColor="text1"/>
                  <w:sz w:val="24"/>
                  <w:szCs w:val="24"/>
                  <w:lang w:eastAsia="zh-CN"/>
                </w:rPr>
                <m:t>Splitinfo</m:t>
              </m:r>
              <m:d>
                <m:dPr>
                  <m:ctrlPr>
                    <w:rPr>
                      <w:rFonts w:ascii="Cambria Math" w:eastAsia="华文中宋" w:hAnsi="Cambria Math"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华文中宋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D,A</m:t>
                  </m:r>
                </m:e>
              </m:d>
            </m:den>
          </m:f>
        </m:oMath>
      </m:oMathPara>
    </w:p>
    <w:p w:rsidR="00DD39A9" w:rsidRDefault="00DD39A9" w:rsidP="006A1715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ab/>
      </w:r>
      <w:r w:rsidR="00441C4C"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与I</w:t>
      </w:r>
      <w:r w:rsidR="00441C4C"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>D3</w:t>
      </w:r>
      <w:r w:rsidR="00441C4C"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相同，C</w:t>
      </w:r>
      <w:r w:rsidR="00441C4C"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>4.5</w:t>
      </w:r>
      <w:r w:rsidR="00441C4C"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评判属性优劣性也是信息增益率越大越好，所以选择信息增益率最大的属性最为分支为最佳。</w:t>
      </w:r>
    </w:p>
    <w:p w:rsidR="00441C4C" w:rsidRDefault="00441C4C" w:rsidP="006A1715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</w:p>
    <w:p w:rsidR="00441C4C" w:rsidRPr="00441C4C" w:rsidRDefault="00441C4C" w:rsidP="006A1715">
      <w:pPr>
        <w:rPr>
          <w:rFonts w:ascii="华文中宋" w:eastAsia="华文中宋" w:hAnsi="华文中宋"/>
          <w:b/>
          <w:color w:val="000000" w:themeColor="text1"/>
          <w:sz w:val="24"/>
          <w:szCs w:val="24"/>
          <w:lang w:eastAsia="zh-CN"/>
        </w:rPr>
      </w:pPr>
      <w:r w:rsidRPr="00441C4C">
        <w:rPr>
          <w:rFonts w:ascii="华文中宋" w:eastAsia="华文中宋" w:hAnsi="华文中宋"/>
          <w:b/>
          <w:color w:val="000000" w:themeColor="text1"/>
          <w:sz w:val="24"/>
          <w:szCs w:val="24"/>
          <w:lang w:eastAsia="zh-CN"/>
        </w:rPr>
        <w:tab/>
        <w:t>4</w:t>
      </w:r>
      <w:r w:rsidRPr="00441C4C">
        <w:rPr>
          <w:rFonts w:ascii="华文中宋" w:eastAsia="华文中宋" w:hAnsi="华文中宋" w:hint="eastAsia"/>
          <w:b/>
          <w:color w:val="000000" w:themeColor="text1"/>
          <w:sz w:val="24"/>
          <w:szCs w:val="24"/>
          <w:lang w:eastAsia="zh-CN"/>
        </w:rPr>
        <w:t>、C</w:t>
      </w:r>
      <w:r w:rsidRPr="00441C4C">
        <w:rPr>
          <w:rFonts w:ascii="华文中宋" w:eastAsia="华文中宋" w:hAnsi="华文中宋"/>
          <w:b/>
          <w:color w:val="000000" w:themeColor="text1"/>
          <w:sz w:val="24"/>
          <w:szCs w:val="24"/>
          <w:lang w:eastAsia="zh-CN"/>
        </w:rPr>
        <w:t>ART</w:t>
      </w:r>
    </w:p>
    <w:p w:rsidR="00441C4C" w:rsidRDefault="00CF4264" w:rsidP="006A1715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ab/>
        <w:t>CART</w:t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也是在I</w:t>
      </w: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>D3</w:t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的基础上优化的一个决策树。在本实验中用于分类时，使用G</w:t>
      </w: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>INI</w:t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系数作为属性选择的依据。但与之前两种树不同的是，C</w:t>
      </w: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>ART</w:t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是二叉树。所以在实验</w:t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lastRenderedPageBreak/>
        <w:t>中，我在做</w:t>
      </w: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>CART</w:t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时对数据进行了再处理，即在C</w:t>
      </w: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>ART</w:t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情况下，数据的每个属性都悲哀重新分成了两类，以保证建出的树是二叉树。</w:t>
      </w:r>
    </w:p>
    <w:p w:rsidR="00CF4264" w:rsidRDefault="00CF4264" w:rsidP="006A1715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ab/>
      </w:r>
      <w:r w:rsidR="00AA1C77"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计算</w:t>
      </w:r>
      <w:r w:rsidR="00AA1C77"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>GINI</w:t>
      </w:r>
      <w:r w:rsidR="00AA1C77"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系数的公式如下：</w:t>
      </w:r>
    </w:p>
    <w:p w:rsidR="00AA1C77" w:rsidRPr="00AA1C77" w:rsidRDefault="00AA1C77" w:rsidP="00AA1C77">
      <w:pPr>
        <w:jc w:val="center"/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华文中宋" w:hAnsi="Cambria Math"/>
              <w:color w:val="000000" w:themeColor="text1"/>
              <w:sz w:val="24"/>
              <w:szCs w:val="24"/>
              <w:lang w:eastAsia="zh-CN"/>
            </w:rPr>
            <m:t>gini</m:t>
          </m:r>
          <m:d>
            <m:dPr>
              <m:ctrlPr>
                <w:rPr>
                  <w:rFonts w:ascii="Cambria Math" w:eastAsia="华文中宋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eastAsia="华文中宋" w:hAnsi="Cambria Math"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华文中宋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华文中宋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j</m:t>
                  </m:r>
                </m:sub>
              </m:sSub>
              <m:ctrlPr>
                <w:rPr>
                  <w:rFonts w:ascii="Cambria Math" w:eastAsia="华文中宋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e>
            <m:e>
              <m:r>
                <w:rPr>
                  <w:rFonts w:ascii="Cambria Math" w:eastAsia="华文中宋" w:hAnsi="Cambria Math"/>
                  <w:color w:val="000000" w:themeColor="text1"/>
                  <w:sz w:val="24"/>
                  <w:szCs w:val="24"/>
                  <w:lang w:eastAsia="zh-CN"/>
                </w:rPr>
                <m:t>A=</m:t>
              </m:r>
              <m:sSub>
                <m:sSubPr>
                  <m:ctrlPr>
                    <w:rPr>
                      <w:rFonts w:ascii="Cambria Math" w:eastAsia="华文中宋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华文中宋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eastAsia="华文中宋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j</m:t>
                  </m:r>
                </m:sub>
              </m:sSub>
              <m:ctrlPr>
                <w:rPr>
                  <w:rFonts w:ascii="Cambria Math" w:eastAsia="华文中宋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e>
          </m:d>
          <m:r>
            <w:rPr>
              <w:rFonts w:ascii="Cambria Math" w:eastAsia="华文中宋" w:hAnsi="Cambria Math"/>
              <w:color w:val="000000" w:themeColor="text1"/>
              <w:sz w:val="24"/>
              <w:szCs w:val="24"/>
              <w:lang w:eastAsia="zh-CN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eastAsia="华文中宋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naryPr>
            <m:sub>
              <m:r>
                <w:rPr>
                  <w:rFonts w:ascii="Cambria Math" w:eastAsia="华文中宋" w:hAnsi="Cambria Math"/>
                  <w:color w:val="000000" w:themeColor="text1"/>
                  <w:sz w:val="24"/>
                  <w:szCs w:val="24"/>
                  <w:lang w:eastAsia="zh-CN"/>
                </w:rPr>
                <m:t>i=1</m:t>
              </m:r>
            </m:sub>
            <m:sup>
              <m:r>
                <w:rPr>
                  <w:rFonts w:ascii="Cambria Math" w:eastAsia="华文中宋" w:hAnsi="Cambria Math"/>
                  <w:color w:val="000000" w:themeColor="text1"/>
                  <w:sz w:val="24"/>
                  <w:szCs w:val="24"/>
                  <w:lang w:eastAsia="zh-C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华文中宋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sSubSupPr>
                <m:e>
                  <m:r>
                    <w:rPr>
                      <w:rFonts w:ascii="Cambria Math" w:eastAsia="华文中宋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p</m:t>
                  </m:r>
                </m:e>
                <m:sub>
                  <m:r>
                    <w:rPr>
                      <w:rFonts w:ascii="Cambria Math" w:eastAsia="华文中宋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i</m:t>
                  </m:r>
                </m:sub>
                <m:sup>
                  <m:r>
                    <w:rPr>
                      <w:rFonts w:ascii="Cambria Math" w:eastAsia="华文中宋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2</m:t>
                  </m:r>
                </m:sup>
              </m:sSubSup>
            </m:e>
          </m:nary>
        </m:oMath>
      </m:oMathPara>
    </w:p>
    <w:p w:rsidR="00AA1C77" w:rsidRPr="00DD39A9" w:rsidRDefault="00AA1C77" w:rsidP="00AA1C77">
      <w:pPr>
        <w:jc w:val="center"/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华文中宋" w:hAnsi="Cambria Math"/>
              <w:color w:val="000000" w:themeColor="text1"/>
              <w:sz w:val="24"/>
              <w:szCs w:val="24"/>
              <w:lang w:eastAsia="zh-CN"/>
            </w:rPr>
            <m:t>gini</m:t>
          </m:r>
          <m:d>
            <m:dPr>
              <m:ctrlPr>
                <w:rPr>
                  <w:rFonts w:ascii="Cambria Math" w:eastAsia="华文中宋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华文中宋" w:hAnsi="Cambria Math"/>
                  <w:color w:val="000000" w:themeColor="text1"/>
                  <w:sz w:val="24"/>
                  <w:szCs w:val="24"/>
                  <w:lang w:eastAsia="zh-CN"/>
                </w:rPr>
                <m:t>D,A</m:t>
              </m:r>
            </m:e>
          </m:d>
          <m:r>
            <m:rPr>
              <m:sty m:val="p"/>
            </m:rPr>
            <w:rPr>
              <w:rFonts w:ascii="Cambria Math" w:eastAsia="华文中宋" w:hAnsi="Cambria Math"/>
              <w:color w:val="000000" w:themeColor="text1"/>
              <w:sz w:val="24"/>
              <w:szCs w:val="24"/>
              <w:lang w:eastAsia="zh-C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华文中宋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naryPr>
            <m:sub>
              <m:r>
                <w:rPr>
                  <w:rFonts w:ascii="Cambria Math" w:eastAsia="华文中宋" w:hAnsi="Cambria Math"/>
                  <w:color w:val="000000" w:themeColor="text1"/>
                  <w:sz w:val="24"/>
                  <w:szCs w:val="24"/>
                  <w:lang w:eastAsia="zh-CN"/>
                </w:rPr>
                <m:t>j=1</m:t>
              </m:r>
            </m:sub>
            <m:sup>
              <m:r>
                <w:rPr>
                  <w:rFonts w:ascii="Cambria Math" w:eastAsia="华文中宋" w:hAnsi="Cambria Math"/>
                  <w:color w:val="000000" w:themeColor="text1"/>
                  <w:sz w:val="24"/>
                  <w:szCs w:val="24"/>
                  <w:lang w:eastAsia="zh-CN"/>
                </w:rPr>
                <m:t>v</m:t>
              </m:r>
            </m:sup>
            <m:e>
              <m:r>
                <w:rPr>
                  <w:rFonts w:ascii="Cambria Math" w:eastAsia="华文中宋" w:hAnsi="Cambria Math"/>
                  <w:color w:val="000000" w:themeColor="text1"/>
                  <w:sz w:val="24"/>
                  <w:szCs w:val="24"/>
                  <w:lang w:eastAsia="zh-CN"/>
                </w:rPr>
                <m:t>p(</m:t>
              </m:r>
              <m:sSub>
                <m:sSubPr>
                  <m:ctrlPr>
                    <w:rPr>
                      <w:rFonts w:ascii="Cambria Math" w:eastAsia="华文中宋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华文中宋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eastAsia="华文中宋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j</m:t>
                  </m:r>
                </m:sub>
              </m:sSub>
              <m:r>
                <w:rPr>
                  <w:rFonts w:ascii="Cambria Math" w:eastAsia="华文中宋" w:hAnsi="Cambria Math"/>
                  <w:color w:val="000000" w:themeColor="text1"/>
                  <w:sz w:val="24"/>
                  <w:szCs w:val="24"/>
                  <w:lang w:eastAsia="zh-CN"/>
                </w:rPr>
                <m:t>)×gini</m:t>
              </m:r>
              <m:d>
                <m:dPr>
                  <m:ctrlPr>
                    <w:rPr>
                      <w:rFonts w:ascii="Cambria Math" w:eastAsia="华文中宋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华文中宋" w:hAnsi="Cambria Math"/>
                          <w:i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华文中宋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华文中宋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="华文中宋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A=</m:t>
                  </m:r>
                  <m:sSub>
                    <m:sSubPr>
                      <m:ctrlPr>
                        <w:rPr>
                          <w:rFonts w:ascii="Cambria Math" w:eastAsia="华文中宋" w:hAnsi="Cambria Math"/>
                          <w:i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华文中宋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华文中宋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882C4F" w:rsidRDefault="00AA1C77" w:rsidP="004F5A17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ab/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由公式可以看出，</w:t>
      </w: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>GINI</w:t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系数越小，说明数据的纯度越高，所以对于C</w:t>
      </w: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>ART</w:t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树，在遍历数据的每个属性后，选择G</w:t>
      </w: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>INI</w:t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系数最小的属性进行分类。</w:t>
      </w:r>
    </w:p>
    <w:p w:rsidR="00766336" w:rsidRDefault="00766336" w:rsidP="004F5A17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</w:p>
    <w:p w:rsidR="00766336" w:rsidRDefault="00766336" w:rsidP="004F5A17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</w:p>
    <w:p w:rsidR="000D735E" w:rsidRDefault="00766336" w:rsidP="000D735E">
      <w:pPr>
        <w:pStyle w:val="2"/>
        <w:rPr>
          <w:lang w:eastAsia="zh-CN"/>
        </w:rPr>
      </w:pPr>
      <w:r>
        <w:rPr>
          <w:rFonts w:hint="eastAsia"/>
          <w:lang w:eastAsia="zh-CN"/>
        </w:rPr>
        <w:t>流程图</w:t>
      </w:r>
    </w:p>
    <w:p w:rsidR="001A6CD6" w:rsidRPr="001A6CD6" w:rsidRDefault="001A6CD6" w:rsidP="001A6CD6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6691630" cy="4267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未命名文件 (1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808" cy="4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C1" w:rsidRDefault="009762ED" w:rsidP="00766336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关键代码</w:t>
      </w:r>
    </w:p>
    <w:p w:rsidR="009762ED" w:rsidRPr="00F2187F" w:rsidRDefault="009762ED" w:rsidP="009762ED">
      <w:pPr>
        <w:rPr>
          <w:rFonts w:ascii="华文中宋" w:eastAsia="华文中宋" w:hAnsi="华文中宋"/>
          <w:b/>
          <w:color w:val="auto"/>
          <w:sz w:val="24"/>
          <w:lang w:eastAsia="zh-CN"/>
        </w:rPr>
      </w:pPr>
      <w:r w:rsidRPr="00F2187F">
        <w:rPr>
          <w:b/>
          <w:lang w:eastAsia="zh-CN"/>
        </w:rPr>
        <w:tab/>
      </w:r>
      <w:r w:rsidR="00C50DB0" w:rsidRPr="00F2187F">
        <w:rPr>
          <w:rFonts w:ascii="华文中宋" w:eastAsia="华文中宋" w:hAnsi="华文中宋"/>
          <w:b/>
          <w:color w:val="auto"/>
          <w:sz w:val="24"/>
          <w:lang w:eastAsia="zh-CN"/>
        </w:rPr>
        <w:t>1</w:t>
      </w:r>
      <w:r w:rsidR="00C50DB0" w:rsidRPr="00F2187F">
        <w:rPr>
          <w:rFonts w:ascii="华文中宋" w:eastAsia="华文中宋" w:hAnsi="华文中宋" w:hint="eastAsia"/>
          <w:b/>
          <w:color w:val="auto"/>
          <w:sz w:val="24"/>
          <w:lang w:eastAsia="zh-CN"/>
        </w:rPr>
        <w:t>、建树准备：</w:t>
      </w:r>
    </w:p>
    <w:p w:rsidR="00C50DB0" w:rsidRPr="00C50DB0" w:rsidRDefault="00C50DB0" w:rsidP="009762ED">
      <w:pPr>
        <w:rPr>
          <w:rFonts w:ascii="华文中宋" w:eastAsia="华文中宋" w:hAnsi="华文中宋"/>
          <w:color w:val="auto"/>
          <w:sz w:val="24"/>
          <w:lang w:eastAsia="zh-CN"/>
        </w:rPr>
      </w:pPr>
      <w:r>
        <w:rPr>
          <w:rFonts w:ascii="华文中宋" w:eastAsia="华文中宋" w:hAnsi="华文中宋"/>
          <w:color w:val="auto"/>
          <w:sz w:val="24"/>
          <w:lang w:eastAsia="zh-CN"/>
        </w:rPr>
        <w:tab/>
      </w:r>
      <w:r>
        <w:rPr>
          <w:rFonts w:ascii="华文中宋" w:eastAsia="华文中宋" w:hAnsi="华文中宋" w:hint="eastAsia"/>
          <w:color w:val="auto"/>
          <w:sz w:val="24"/>
          <w:lang w:eastAsia="zh-CN"/>
        </w:rPr>
        <w:t>设置node类并设定如下的特征，node作为决策树的结点。</w:t>
      </w:r>
    </w:p>
    <w:p w:rsidR="009762ED" w:rsidRPr="009762ED" w:rsidRDefault="009762ED" w:rsidP="009762ED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F8F8F8"/>
          <w:sz w:val="24"/>
          <w:szCs w:val="24"/>
          <w:lang w:eastAsia="zh-CN"/>
        </w:rPr>
      </w:pPr>
      <w:r w:rsidRPr="009762ED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 xml:space="preserve">class </w:t>
      </w:r>
      <w:r w:rsidRPr="009762ED">
        <w:rPr>
          <w:rFonts w:ascii="宋体" w:eastAsia="宋体" w:hAnsi="宋体" w:cs="宋体" w:hint="eastAsia"/>
          <w:color w:val="9B703F"/>
          <w:sz w:val="24"/>
          <w:szCs w:val="24"/>
          <w:lang w:eastAsia="zh-CN"/>
        </w:rPr>
        <w:t>node</w:t>
      </w:r>
      <w:r w:rsidRPr="009762ED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>:</w:t>
      </w:r>
      <w:r w:rsidRPr="009762ED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br/>
        <w:t xml:space="preserve">    </w:t>
      </w:r>
      <w:r w:rsidRPr="009762ED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 xml:space="preserve">def </w:t>
      </w:r>
      <w:r w:rsidRPr="009762ED">
        <w:rPr>
          <w:rFonts w:ascii="宋体" w:eastAsia="宋体" w:hAnsi="宋体" w:cs="宋体" w:hint="eastAsia"/>
          <w:color w:val="9B859D"/>
          <w:sz w:val="24"/>
          <w:szCs w:val="24"/>
          <w:lang w:eastAsia="zh-CN"/>
        </w:rPr>
        <w:t>__init__</w:t>
      </w:r>
      <w:r w:rsidRPr="009762ED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(</w:t>
      </w:r>
      <w:r w:rsidRPr="009762ED">
        <w:rPr>
          <w:rFonts w:ascii="宋体" w:eastAsia="宋体" w:hAnsi="宋体" w:cs="宋体" w:hint="eastAsia"/>
          <w:color w:val="94558D"/>
          <w:sz w:val="24"/>
          <w:szCs w:val="24"/>
          <w:lang w:eastAsia="zh-CN"/>
        </w:rPr>
        <w:t>self</w:t>
      </w:r>
      <w:r w:rsidRPr="009762ED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, </w:t>
      </w:r>
      <w:r w:rsidRPr="009762ED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character</w:t>
      </w:r>
      <w:r w:rsidRPr="009762ED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>=-</w:t>
      </w:r>
      <w:r w:rsidRPr="009762ED">
        <w:rPr>
          <w:rFonts w:ascii="宋体" w:eastAsia="宋体" w:hAnsi="宋体" w:cs="宋体" w:hint="eastAsia"/>
          <w:color w:val="CF6A4C"/>
          <w:sz w:val="24"/>
          <w:szCs w:val="24"/>
          <w:lang w:eastAsia="zh-CN"/>
        </w:rPr>
        <w:t>1</w:t>
      </w:r>
      <w:r w:rsidRPr="009762ED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, </w:t>
      </w:r>
      <w:r w:rsidRPr="009762ED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result</w:t>
      </w:r>
      <w:r w:rsidRPr="009762ED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>=-</w:t>
      </w:r>
      <w:r w:rsidRPr="009762ED">
        <w:rPr>
          <w:rFonts w:ascii="宋体" w:eastAsia="宋体" w:hAnsi="宋体" w:cs="宋体" w:hint="eastAsia"/>
          <w:color w:val="CF6A4C"/>
          <w:sz w:val="24"/>
          <w:szCs w:val="24"/>
          <w:lang w:eastAsia="zh-CN"/>
        </w:rPr>
        <w:t>1</w:t>
      </w:r>
      <w:r w:rsidRPr="009762ED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, </w:t>
      </w:r>
      <w:r w:rsidRPr="009762ED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child</w:t>
      </w:r>
      <w:r w:rsidRPr="009762ED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>=</w:t>
      </w:r>
      <w:r w:rsidRPr="009762ED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{}, </w:t>
      </w:r>
      <w:r w:rsidRPr="009762ED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mostresult</w:t>
      </w:r>
      <w:r w:rsidRPr="009762ED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>=-</w:t>
      </w:r>
      <w:r w:rsidRPr="009762ED">
        <w:rPr>
          <w:rFonts w:ascii="宋体" w:eastAsia="宋体" w:hAnsi="宋体" w:cs="宋体" w:hint="eastAsia"/>
          <w:color w:val="CF6A4C"/>
          <w:sz w:val="24"/>
          <w:szCs w:val="24"/>
          <w:lang w:eastAsia="zh-CN"/>
        </w:rPr>
        <w:t>1</w:t>
      </w:r>
      <w:r w:rsidRPr="009762ED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)</w:t>
      </w:r>
      <w:r w:rsidRPr="009762ED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>:</w:t>
      </w:r>
      <w:r w:rsidRPr="009762ED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br/>
        <w:t xml:space="preserve">        </w:t>
      </w:r>
      <w:r w:rsidRPr="009762ED">
        <w:rPr>
          <w:rFonts w:ascii="宋体" w:eastAsia="宋体" w:hAnsi="宋体" w:cs="宋体" w:hint="eastAsia"/>
          <w:color w:val="94558D"/>
          <w:sz w:val="24"/>
          <w:szCs w:val="24"/>
          <w:lang w:eastAsia="zh-CN"/>
        </w:rPr>
        <w:t>self</w:t>
      </w:r>
      <w:r w:rsidRPr="009762ED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.character </w:t>
      </w:r>
      <w:r w:rsidRPr="009762ED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= </w:t>
      </w:r>
      <w:r w:rsidRPr="009762ED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 xml:space="preserve">character  </w:t>
      </w:r>
      <w:r w:rsidRPr="009762ED">
        <w:rPr>
          <w:rFonts w:ascii="宋体" w:eastAsia="宋体" w:hAnsi="宋体" w:cs="宋体" w:hint="eastAsia"/>
          <w:i/>
          <w:iCs/>
          <w:color w:val="5F5A60"/>
          <w:sz w:val="24"/>
          <w:szCs w:val="24"/>
          <w:lang w:eastAsia="zh-CN"/>
        </w:rPr>
        <w:t># 该节点分裂选择的特征</w:t>
      </w:r>
      <w:r w:rsidRPr="009762ED">
        <w:rPr>
          <w:rFonts w:ascii="宋体" w:eastAsia="宋体" w:hAnsi="宋体" w:cs="宋体" w:hint="eastAsia"/>
          <w:i/>
          <w:iCs/>
          <w:color w:val="5F5A60"/>
          <w:sz w:val="24"/>
          <w:szCs w:val="24"/>
          <w:lang w:eastAsia="zh-CN"/>
        </w:rPr>
        <w:br/>
        <w:t xml:space="preserve">        </w:t>
      </w:r>
      <w:r w:rsidRPr="009762ED">
        <w:rPr>
          <w:rFonts w:ascii="宋体" w:eastAsia="宋体" w:hAnsi="宋体" w:cs="宋体" w:hint="eastAsia"/>
          <w:color w:val="94558D"/>
          <w:sz w:val="24"/>
          <w:szCs w:val="24"/>
          <w:lang w:eastAsia="zh-CN"/>
        </w:rPr>
        <w:t>self</w:t>
      </w:r>
      <w:r w:rsidRPr="009762ED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.result </w:t>
      </w:r>
      <w:r w:rsidRPr="009762ED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= </w:t>
      </w:r>
      <w:r w:rsidRPr="009762ED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 xml:space="preserve">result  </w:t>
      </w:r>
      <w:r w:rsidRPr="009762ED">
        <w:rPr>
          <w:rFonts w:ascii="宋体" w:eastAsia="宋体" w:hAnsi="宋体" w:cs="宋体" w:hint="eastAsia"/>
          <w:i/>
          <w:iCs/>
          <w:color w:val="5F5A60"/>
          <w:sz w:val="24"/>
          <w:szCs w:val="24"/>
          <w:lang w:eastAsia="zh-CN"/>
        </w:rPr>
        <w:t># 该节点的值，若为叶节点则不为-1，默认为-1，即该节点没有值（还需继续分裂）</w:t>
      </w:r>
      <w:r w:rsidRPr="009762ED">
        <w:rPr>
          <w:rFonts w:ascii="宋体" w:eastAsia="宋体" w:hAnsi="宋体" w:cs="宋体" w:hint="eastAsia"/>
          <w:i/>
          <w:iCs/>
          <w:color w:val="5F5A60"/>
          <w:sz w:val="24"/>
          <w:szCs w:val="24"/>
          <w:lang w:eastAsia="zh-CN"/>
        </w:rPr>
        <w:br/>
        <w:t xml:space="preserve">        </w:t>
      </w:r>
      <w:r w:rsidRPr="009762ED">
        <w:rPr>
          <w:rFonts w:ascii="宋体" w:eastAsia="宋体" w:hAnsi="宋体" w:cs="宋体" w:hint="eastAsia"/>
          <w:color w:val="94558D"/>
          <w:sz w:val="24"/>
          <w:szCs w:val="24"/>
          <w:lang w:eastAsia="zh-CN"/>
        </w:rPr>
        <w:t>self</w:t>
      </w:r>
      <w:r w:rsidRPr="009762ED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.child </w:t>
      </w:r>
      <w:r w:rsidRPr="009762ED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= </w:t>
      </w:r>
      <w:r w:rsidRPr="009762ED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 xml:space="preserve">child  </w:t>
      </w:r>
      <w:r w:rsidRPr="009762ED">
        <w:rPr>
          <w:rFonts w:ascii="宋体" w:eastAsia="宋体" w:hAnsi="宋体" w:cs="宋体" w:hint="eastAsia"/>
          <w:i/>
          <w:iCs/>
          <w:color w:val="5F5A60"/>
          <w:sz w:val="24"/>
          <w:szCs w:val="24"/>
          <w:lang w:eastAsia="zh-CN"/>
        </w:rPr>
        <w:t># 字典结构，为{类别：子节点}</w:t>
      </w:r>
      <w:r w:rsidRPr="009762ED">
        <w:rPr>
          <w:rFonts w:ascii="宋体" w:eastAsia="宋体" w:hAnsi="宋体" w:cs="宋体" w:hint="eastAsia"/>
          <w:i/>
          <w:iCs/>
          <w:color w:val="5F5A60"/>
          <w:sz w:val="24"/>
          <w:szCs w:val="24"/>
          <w:lang w:eastAsia="zh-CN"/>
        </w:rPr>
        <w:br/>
        <w:t xml:space="preserve">        </w:t>
      </w:r>
      <w:r w:rsidRPr="009762ED">
        <w:rPr>
          <w:rFonts w:ascii="宋体" w:eastAsia="宋体" w:hAnsi="宋体" w:cs="宋体" w:hint="eastAsia"/>
          <w:color w:val="94558D"/>
          <w:sz w:val="24"/>
          <w:szCs w:val="24"/>
          <w:lang w:eastAsia="zh-CN"/>
        </w:rPr>
        <w:t>self</w:t>
      </w:r>
      <w:r w:rsidRPr="009762ED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.mostresult </w:t>
      </w:r>
      <w:r w:rsidRPr="009762ED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= </w:t>
      </w:r>
      <w:r w:rsidRPr="009762ED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mostresult</w:t>
      </w:r>
      <w:r w:rsidRPr="009762ED">
        <w:rPr>
          <w:rFonts w:ascii="宋体" w:eastAsia="宋体" w:hAnsi="宋体" w:cs="宋体" w:hint="eastAsia"/>
          <w:i/>
          <w:iCs/>
          <w:color w:val="5F5A60"/>
          <w:sz w:val="24"/>
          <w:szCs w:val="24"/>
          <w:lang w:eastAsia="zh-CN"/>
        </w:rPr>
        <w:t>#该节点的数据集中多数值</w:t>
      </w:r>
    </w:p>
    <w:p w:rsidR="003176C1" w:rsidRDefault="00C50DB0" w:rsidP="004F5A17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ab/>
      </w:r>
    </w:p>
    <w:p w:rsidR="00C50DB0" w:rsidRPr="00F2187F" w:rsidRDefault="00C50DB0" w:rsidP="004F5A17">
      <w:pPr>
        <w:rPr>
          <w:rFonts w:ascii="华文中宋" w:eastAsia="华文中宋" w:hAnsi="华文中宋"/>
          <w:b/>
          <w:color w:val="000000" w:themeColor="text1"/>
          <w:sz w:val="24"/>
          <w:szCs w:val="24"/>
          <w:lang w:eastAsia="zh-CN"/>
        </w:rPr>
      </w:pPr>
      <w:r w:rsidRPr="00F2187F">
        <w:rPr>
          <w:rFonts w:ascii="华文中宋" w:eastAsia="华文中宋" w:hAnsi="华文中宋"/>
          <w:b/>
          <w:color w:val="000000" w:themeColor="text1"/>
          <w:sz w:val="24"/>
          <w:szCs w:val="24"/>
          <w:lang w:eastAsia="zh-CN"/>
        </w:rPr>
        <w:tab/>
        <w:t>2</w:t>
      </w:r>
      <w:r w:rsidRPr="00F2187F">
        <w:rPr>
          <w:rFonts w:ascii="华文中宋" w:eastAsia="华文中宋" w:hAnsi="华文中宋" w:hint="eastAsia"/>
          <w:b/>
          <w:color w:val="000000" w:themeColor="text1"/>
          <w:sz w:val="24"/>
          <w:szCs w:val="24"/>
          <w:lang w:eastAsia="zh-CN"/>
        </w:rPr>
        <w:t>、</w:t>
      </w:r>
      <w:r w:rsidR="00541532" w:rsidRPr="00F2187F">
        <w:rPr>
          <w:rFonts w:ascii="华文中宋" w:eastAsia="华文中宋" w:hAnsi="华文中宋" w:hint="eastAsia"/>
          <w:b/>
          <w:color w:val="000000" w:themeColor="text1"/>
          <w:sz w:val="24"/>
          <w:szCs w:val="24"/>
          <w:lang w:eastAsia="zh-CN"/>
        </w:rPr>
        <w:t>计算准则</w:t>
      </w:r>
    </w:p>
    <w:p w:rsidR="00541532" w:rsidRDefault="00541532" w:rsidP="004F5A17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ab/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①信息增益</w:t>
      </w:r>
    </w:p>
    <w:p w:rsidR="00D5112C" w:rsidRDefault="00D5112C" w:rsidP="004F5A17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ab/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首先在外部计算好H（D）并传参。在函数内部设定两个字典，分别记录各个分支的样本个数和各个分支的结果为1的个数，利用这两个字典中的值代入公式累加计算H（D</w:t>
      </w: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>|A</w:t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），并遍历找到最大值，此时的属性是最优属性，记录此时的属性下标并返回给建树函数。</w:t>
      </w:r>
    </w:p>
    <w:p w:rsidR="00D5112C" w:rsidRPr="00D5112C" w:rsidRDefault="00D5112C" w:rsidP="00D5112C">
      <w:pPr>
        <w:pStyle w:val="HTML"/>
        <w:shd w:val="clear" w:color="auto" w:fill="141414"/>
        <w:rPr>
          <w:color w:val="F8F8F8"/>
        </w:rPr>
      </w:pPr>
      <w:r w:rsidRPr="00D5112C">
        <w:rPr>
          <w:rFonts w:hint="eastAsia"/>
          <w:color w:val="F9EE98"/>
        </w:rPr>
        <w:t xml:space="preserve">def </w:t>
      </w:r>
      <w:r w:rsidRPr="00D5112C">
        <w:rPr>
          <w:rFonts w:hint="eastAsia"/>
          <w:color w:val="9B703F"/>
        </w:rPr>
        <w:t>informationgain</w:t>
      </w:r>
      <w:r w:rsidRPr="00D5112C">
        <w:rPr>
          <w:rFonts w:hint="eastAsia"/>
          <w:color w:val="F8F8F8"/>
        </w:rPr>
        <w:t>(</w:t>
      </w:r>
      <w:r w:rsidRPr="00D5112C">
        <w:rPr>
          <w:rFonts w:hint="eastAsia"/>
          <w:color w:val="7587A6"/>
        </w:rPr>
        <w:t>data</w:t>
      </w:r>
      <w:r w:rsidRPr="00D5112C">
        <w:rPr>
          <w:rFonts w:hint="eastAsia"/>
          <w:color w:val="F8F8F8"/>
        </w:rPr>
        <w:t xml:space="preserve">, </w:t>
      </w:r>
      <w:r w:rsidRPr="00D5112C">
        <w:rPr>
          <w:rFonts w:hint="eastAsia"/>
          <w:color w:val="7587A6"/>
        </w:rPr>
        <w:t>hd</w:t>
      </w:r>
      <w:r w:rsidRPr="00D5112C">
        <w:rPr>
          <w:rFonts w:hint="eastAsia"/>
          <w:color w:val="F8F8F8"/>
        </w:rPr>
        <w:t>)</w:t>
      </w:r>
      <w:r w:rsidRPr="00D5112C">
        <w:rPr>
          <w:rFonts w:hint="eastAsia"/>
          <w:color w:val="CDA869"/>
        </w:rPr>
        <w:t>:</w:t>
      </w:r>
      <w:r w:rsidRPr="00D5112C">
        <w:rPr>
          <w:rFonts w:hint="eastAsia"/>
          <w:i/>
          <w:iCs/>
          <w:color w:val="5F5A60"/>
        </w:rPr>
        <w:t>#计算信息增益</w:t>
      </w:r>
      <w:r w:rsidRPr="00D5112C">
        <w:rPr>
          <w:rFonts w:hint="eastAsia"/>
          <w:i/>
          <w:iCs/>
          <w:color w:val="5F5A60"/>
        </w:rPr>
        <w:br/>
        <w:t xml:space="preserve">    </w:t>
      </w:r>
      <w:r w:rsidRPr="00D5112C">
        <w:rPr>
          <w:rFonts w:hint="eastAsia"/>
          <w:color w:val="F8F8F8"/>
        </w:rPr>
        <w:t xml:space="preserve">datalen </w:t>
      </w:r>
      <w:r w:rsidRPr="00D5112C">
        <w:rPr>
          <w:rFonts w:hint="eastAsia"/>
          <w:color w:val="CDA869"/>
        </w:rPr>
        <w:t xml:space="preserve">= </w:t>
      </w:r>
      <w:r w:rsidRPr="00D5112C">
        <w:rPr>
          <w:rFonts w:hint="eastAsia"/>
          <w:color w:val="DAD085"/>
        </w:rPr>
        <w:t>len</w:t>
      </w:r>
      <w:r w:rsidRPr="00D5112C">
        <w:rPr>
          <w:rFonts w:hint="eastAsia"/>
          <w:color w:val="F8F8F8"/>
        </w:rPr>
        <w:t>(</w:t>
      </w:r>
      <w:r w:rsidRPr="00D5112C">
        <w:rPr>
          <w:rFonts w:hint="eastAsia"/>
          <w:color w:val="7587A6"/>
        </w:rPr>
        <w:t>data</w:t>
      </w:r>
      <w:r w:rsidRPr="00D5112C">
        <w:rPr>
          <w:rFonts w:hint="eastAsia"/>
          <w:color w:val="F8F8F8"/>
        </w:rPr>
        <w:t>)</w:t>
      </w:r>
      <w:r w:rsidRPr="00D5112C">
        <w:rPr>
          <w:rFonts w:hint="eastAsia"/>
          <w:color w:val="F8F8F8"/>
        </w:rPr>
        <w:br/>
        <w:t xml:space="preserve">    maxgd </w:t>
      </w:r>
      <w:r w:rsidRPr="00D5112C">
        <w:rPr>
          <w:rFonts w:hint="eastAsia"/>
          <w:color w:val="CDA869"/>
        </w:rPr>
        <w:t>= -</w:t>
      </w:r>
      <w:r w:rsidRPr="00D5112C">
        <w:rPr>
          <w:rFonts w:hint="eastAsia"/>
          <w:color w:val="CF6A4C"/>
        </w:rPr>
        <w:t>10000</w:t>
      </w:r>
      <w:r w:rsidRPr="00D5112C">
        <w:rPr>
          <w:rFonts w:hint="eastAsia"/>
          <w:color w:val="CF6A4C"/>
        </w:rPr>
        <w:br/>
        <w:t xml:space="preserve">    </w:t>
      </w:r>
      <w:r w:rsidRPr="00D5112C">
        <w:rPr>
          <w:rFonts w:hint="eastAsia"/>
          <w:color w:val="F8F8F8"/>
        </w:rPr>
        <w:t xml:space="preserve">prefercol </w:t>
      </w:r>
      <w:r w:rsidRPr="00D5112C">
        <w:rPr>
          <w:rFonts w:hint="eastAsia"/>
          <w:color w:val="CDA869"/>
        </w:rPr>
        <w:t xml:space="preserve">= </w:t>
      </w:r>
      <w:r w:rsidRPr="00D5112C">
        <w:rPr>
          <w:rFonts w:hint="eastAsia"/>
          <w:color w:val="CF6A4C"/>
        </w:rPr>
        <w:t>0</w:t>
      </w:r>
      <w:r w:rsidRPr="00D5112C">
        <w:rPr>
          <w:rFonts w:hint="eastAsia"/>
          <w:color w:val="CF6A4C"/>
        </w:rPr>
        <w:br/>
        <w:t xml:space="preserve">    </w:t>
      </w:r>
      <w:r w:rsidRPr="00D5112C">
        <w:rPr>
          <w:rFonts w:hint="eastAsia"/>
          <w:color w:val="F9EE98"/>
        </w:rPr>
        <w:t xml:space="preserve">for </w:t>
      </w:r>
      <w:r w:rsidRPr="00D5112C">
        <w:rPr>
          <w:rFonts w:hint="eastAsia"/>
          <w:color w:val="F8F8F8"/>
        </w:rPr>
        <w:t xml:space="preserve">i </w:t>
      </w:r>
      <w:r w:rsidRPr="00D5112C">
        <w:rPr>
          <w:rFonts w:hint="eastAsia"/>
          <w:color w:val="F9EE98"/>
        </w:rPr>
        <w:t xml:space="preserve">in </w:t>
      </w:r>
      <w:r w:rsidRPr="00D5112C">
        <w:rPr>
          <w:rFonts w:hint="eastAsia"/>
          <w:color w:val="DAD085"/>
        </w:rPr>
        <w:t>range</w:t>
      </w:r>
      <w:r w:rsidRPr="00D5112C">
        <w:rPr>
          <w:rFonts w:hint="eastAsia"/>
          <w:color w:val="F8F8F8"/>
        </w:rPr>
        <w:t>(</w:t>
      </w:r>
      <w:r w:rsidRPr="00D5112C">
        <w:rPr>
          <w:rFonts w:hint="eastAsia"/>
          <w:color w:val="DAD085"/>
        </w:rPr>
        <w:t>len</w:t>
      </w:r>
      <w:r w:rsidRPr="00D5112C">
        <w:rPr>
          <w:rFonts w:hint="eastAsia"/>
          <w:color w:val="F8F8F8"/>
        </w:rPr>
        <w:t>(</w:t>
      </w:r>
      <w:r w:rsidRPr="00D5112C">
        <w:rPr>
          <w:rFonts w:hint="eastAsia"/>
          <w:color w:val="7587A6"/>
        </w:rPr>
        <w:t>data</w:t>
      </w:r>
      <w:r w:rsidRPr="00D5112C">
        <w:rPr>
          <w:rFonts w:hint="eastAsia"/>
          <w:color w:val="F8F8F8"/>
        </w:rPr>
        <w:t>[</w:t>
      </w:r>
      <w:r w:rsidRPr="00D5112C">
        <w:rPr>
          <w:rFonts w:hint="eastAsia"/>
          <w:color w:val="CF6A4C"/>
        </w:rPr>
        <w:t>0</w:t>
      </w:r>
      <w:r w:rsidRPr="00D5112C">
        <w:rPr>
          <w:rFonts w:hint="eastAsia"/>
          <w:color w:val="F8F8F8"/>
        </w:rPr>
        <w:t xml:space="preserve">]) </w:t>
      </w:r>
      <w:r w:rsidRPr="00D5112C">
        <w:rPr>
          <w:rFonts w:hint="eastAsia"/>
          <w:color w:val="CDA869"/>
        </w:rPr>
        <w:t xml:space="preserve">- </w:t>
      </w:r>
      <w:r w:rsidRPr="00D5112C">
        <w:rPr>
          <w:rFonts w:hint="eastAsia"/>
          <w:color w:val="CF6A4C"/>
        </w:rPr>
        <w:t>1</w:t>
      </w:r>
      <w:r w:rsidRPr="00D5112C">
        <w:rPr>
          <w:rFonts w:hint="eastAsia"/>
          <w:color w:val="F8F8F8"/>
        </w:rPr>
        <w:t>)</w:t>
      </w:r>
      <w:r w:rsidRPr="00D5112C">
        <w:rPr>
          <w:rFonts w:hint="eastAsia"/>
          <w:color w:val="CDA869"/>
        </w:rPr>
        <w:t>:</w:t>
      </w:r>
      <w:r w:rsidRPr="00D5112C">
        <w:rPr>
          <w:rFonts w:hint="eastAsia"/>
          <w:color w:val="CDA869"/>
        </w:rPr>
        <w:br/>
        <w:t xml:space="preserve">        </w:t>
      </w:r>
      <w:r w:rsidRPr="00D5112C">
        <w:rPr>
          <w:rFonts w:hint="eastAsia"/>
          <w:color w:val="F8F8F8"/>
        </w:rPr>
        <w:t xml:space="preserve">hda </w:t>
      </w:r>
      <w:r w:rsidRPr="00D5112C">
        <w:rPr>
          <w:rFonts w:hint="eastAsia"/>
          <w:color w:val="CDA869"/>
        </w:rPr>
        <w:t xml:space="preserve">= </w:t>
      </w:r>
      <w:r w:rsidRPr="00D5112C">
        <w:rPr>
          <w:rFonts w:hint="eastAsia"/>
          <w:color w:val="CF6A4C"/>
        </w:rPr>
        <w:t>0</w:t>
      </w:r>
      <w:r w:rsidRPr="00D5112C">
        <w:rPr>
          <w:rFonts w:hint="eastAsia"/>
          <w:color w:val="CF6A4C"/>
        </w:rPr>
        <w:br/>
        <w:t xml:space="preserve">        </w:t>
      </w:r>
      <w:r w:rsidRPr="00D5112C">
        <w:rPr>
          <w:rFonts w:hint="eastAsia"/>
          <w:color w:val="F8F8F8"/>
        </w:rPr>
        <w:t xml:space="preserve">chadic </w:t>
      </w:r>
      <w:r w:rsidRPr="00D5112C">
        <w:rPr>
          <w:rFonts w:hint="eastAsia"/>
          <w:color w:val="CDA869"/>
        </w:rPr>
        <w:t xml:space="preserve">= </w:t>
      </w:r>
      <w:r w:rsidRPr="00D5112C">
        <w:rPr>
          <w:rFonts w:hint="eastAsia"/>
          <w:color w:val="F8F8F8"/>
        </w:rPr>
        <w:t xml:space="preserve">{}  </w:t>
      </w:r>
      <w:r w:rsidRPr="00D5112C">
        <w:rPr>
          <w:rFonts w:hint="eastAsia"/>
          <w:i/>
          <w:iCs/>
          <w:color w:val="5F5A60"/>
        </w:rPr>
        <w:t># 分支中各个情况的样本个数</w:t>
      </w:r>
      <w:r w:rsidRPr="00D5112C">
        <w:rPr>
          <w:rFonts w:hint="eastAsia"/>
          <w:i/>
          <w:iCs/>
          <w:color w:val="5F5A60"/>
        </w:rPr>
        <w:br/>
        <w:t xml:space="preserve">        </w:t>
      </w:r>
      <w:r w:rsidRPr="00D5112C">
        <w:rPr>
          <w:rFonts w:hint="eastAsia"/>
          <w:color w:val="F8F8F8"/>
        </w:rPr>
        <w:t xml:space="preserve">valuedic </w:t>
      </w:r>
      <w:r w:rsidRPr="00D5112C">
        <w:rPr>
          <w:rFonts w:hint="eastAsia"/>
          <w:color w:val="CDA869"/>
        </w:rPr>
        <w:t xml:space="preserve">= </w:t>
      </w:r>
      <w:r w:rsidRPr="00D5112C">
        <w:rPr>
          <w:rFonts w:hint="eastAsia"/>
          <w:color w:val="F8F8F8"/>
        </w:rPr>
        <w:t xml:space="preserve">{}  </w:t>
      </w:r>
      <w:r w:rsidRPr="00D5112C">
        <w:rPr>
          <w:rFonts w:hint="eastAsia"/>
          <w:i/>
          <w:iCs/>
          <w:color w:val="5F5A60"/>
        </w:rPr>
        <w:t># 分支中各个情况的结果（1或0的和）</w:t>
      </w:r>
      <w:r w:rsidRPr="00D5112C">
        <w:rPr>
          <w:rFonts w:hint="eastAsia"/>
          <w:i/>
          <w:iCs/>
          <w:color w:val="5F5A60"/>
        </w:rPr>
        <w:br/>
        <w:t xml:space="preserve">        </w:t>
      </w:r>
      <w:r w:rsidRPr="00D5112C">
        <w:rPr>
          <w:rFonts w:hint="eastAsia"/>
          <w:color w:val="F9EE98"/>
        </w:rPr>
        <w:t xml:space="preserve">for </w:t>
      </w:r>
      <w:r w:rsidRPr="00D5112C">
        <w:rPr>
          <w:rFonts w:hint="eastAsia"/>
          <w:color w:val="F8F8F8"/>
        </w:rPr>
        <w:t xml:space="preserve">datas </w:t>
      </w:r>
      <w:r w:rsidRPr="00D5112C">
        <w:rPr>
          <w:rFonts w:hint="eastAsia"/>
          <w:color w:val="F9EE98"/>
        </w:rPr>
        <w:t xml:space="preserve">in </w:t>
      </w:r>
      <w:r w:rsidRPr="00D5112C">
        <w:rPr>
          <w:rFonts w:hint="eastAsia"/>
          <w:color w:val="7587A6"/>
        </w:rPr>
        <w:t>data</w:t>
      </w:r>
      <w:r w:rsidRPr="00D5112C">
        <w:rPr>
          <w:rFonts w:hint="eastAsia"/>
          <w:color w:val="CDA869"/>
        </w:rPr>
        <w:t>:</w:t>
      </w:r>
      <w:r w:rsidRPr="00D5112C">
        <w:rPr>
          <w:rFonts w:hint="eastAsia"/>
          <w:color w:val="CDA869"/>
        </w:rPr>
        <w:br/>
        <w:t xml:space="preserve">            </w:t>
      </w:r>
      <w:r w:rsidRPr="00D5112C">
        <w:rPr>
          <w:rFonts w:hint="eastAsia"/>
          <w:color w:val="F9EE98"/>
        </w:rPr>
        <w:t xml:space="preserve">if </w:t>
      </w:r>
      <w:r w:rsidRPr="00D5112C">
        <w:rPr>
          <w:rFonts w:hint="eastAsia"/>
          <w:color w:val="F8F8F8"/>
        </w:rPr>
        <w:t xml:space="preserve">datas[i] </w:t>
      </w:r>
      <w:r w:rsidRPr="00D5112C">
        <w:rPr>
          <w:rFonts w:hint="eastAsia"/>
          <w:color w:val="F9EE98"/>
        </w:rPr>
        <w:t xml:space="preserve">not in </w:t>
      </w:r>
      <w:r w:rsidRPr="00D5112C">
        <w:rPr>
          <w:rFonts w:hint="eastAsia"/>
          <w:color w:val="F8F8F8"/>
        </w:rPr>
        <w:t>chadic.</w:t>
      </w:r>
      <w:r w:rsidRPr="00D5112C">
        <w:rPr>
          <w:rFonts w:hint="eastAsia"/>
          <w:color w:val="9B703F"/>
        </w:rPr>
        <w:t>keys</w:t>
      </w:r>
      <w:r w:rsidRPr="00D5112C">
        <w:rPr>
          <w:rFonts w:hint="eastAsia"/>
          <w:color w:val="F8F8F8"/>
        </w:rPr>
        <w:t>()</w:t>
      </w:r>
      <w:r w:rsidRPr="00D5112C">
        <w:rPr>
          <w:rFonts w:hint="eastAsia"/>
          <w:color w:val="CDA869"/>
        </w:rPr>
        <w:t>:</w:t>
      </w:r>
      <w:r w:rsidRPr="00D5112C">
        <w:rPr>
          <w:rFonts w:hint="eastAsia"/>
          <w:color w:val="CDA869"/>
        </w:rPr>
        <w:br/>
        <w:t xml:space="preserve">                </w:t>
      </w:r>
      <w:r w:rsidRPr="00D5112C">
        <w:rPr>
          <w:rFonts w:hint="eastAsia"/>
          <w:color w:val="F8F8F8"/>
        </w:rPr>
        <w:t xml:space="preserve">chadic[datas[i]] </w:t>
      </w:r>
      <w:r w:rsidRPr="00D5112C">
        <w:rPr>
          <w:rFonts w:hint="eastAsia"/>
          <w:color w:val="CDA869"/>
        </w:rPr>
        <w:t xml:space="preserve">= </w:t>
      </w:r>
      <w:r w:rsidRPr="00D5112C">
        <w:rPr>
          <w:rFonts w:hint="eastAsia"/>
          <w:color w:val="CF6A4C"/>
        </w:rPr>
        <w:t>1</w:t>
      </w:r>
      <w:r w:rsidRPr="00D5112C">
        <w:rPr>
          <w:rFonts w:hint="eastAsia"/>
          <w:color w:val="CF6A4C"/>
        </w:rPr>
        <w:br/>
        <w:t xml:space="preserve">                </w:t>
      </w:r>
      <w:r w:rsidRPr="00D5112C">
        <w:rPr>
          <w:rFonts w:hint="eastAsia"/>
          <w:color w:val="F8F8F8"/>
        </w:rPr>
        <w:t xml:space="preserve">valuedic[datas[i]] </w:t>
      </w:r>
      <w:r w:rsidRPr="00D5112C">
        <w:rPr>
          <w:rFonts w:hint="eastAsia"/>
          <w:color w:val="CDA869"/>
        </w:rPr>
        <w:t xml:space="preserve">= </w:t>
      </w:r>
      <w:r w:rsidRPr="00D5112C">
        <w:rPr>
          <w:rFonts w:hint="eastAsia"/>
          <w:color w:val="DAD085"/>
        </w:rPr>
        <w:t>int</w:t>
      </w:r>
      <w:r w:rsidRPr="00D5112C">
        <w:rPr>
          <w:rFonts w:hint="eastAsia"/>
          <w:color w:val="F8F8F8"/>
        </w:rPr>
        <w:t>(datas[</w:t>
      </w:r>
      <w:r w:rsidRPr="00D5112C">
        <w:rPr>
          <w:rFonts w:hint="eastAsia"/>
          <w:color w:val="CDA869"/>
        </w:rPr>
        <w:t>-</w:t>
      </w:r>
      <w:r w:rsidRPr="00D5112C">
        <w:rPr>
          <w:rFonts w:hint="eastAsia"/>
          <w:color w:val="CF6A4C"/>
        </w:rPr>
        <w:t>1</w:t>
      </w:r>
      <w:r w:rsidRPr="00D5112C">
        <w:rPr>
          <w:rFonts w:hint="eastAsia"/>
          <w:color w:val="F8F8F8"/>
        </w:rPr>
        <w:t>])</w:t>
      </w:r>
      <w:r w:rsidRPr="00D5112C">
        <w:rPr>
          <w:rFonts w:hint="eastAsia"/>
          <w:color w:val="F8F8F8"/>
        </w:rPr>
        <w:br/>
        <w:t xml:space="preserve">            </w:t>
      </w:r>
      <w:r w:rsidRPr="00D5112C">
        <w:rPr>
          <w:rFonts w:hint="eastAsia"/>
          <w:color w:val="F9EE98"/>
        </w:rPr>
        <w:t>else</w:t>
      </w:r>
      <w:r w:rsidRPr="00D5112C">
        <w:rPr>
          <w:rFonts w:hint="eastAsia"/>
          <w:color w:val="CDA869"/>
        </w:rPr>
        <w:t>:</w:t>
      </w:r>
      <w:r w:rsidRPr="00D5112C">
        <w:rPr>
          <w:rFonts w:hint="eastAsia"/>
          <w:color w:val="CDA869"/>
        </w:rPr>
        <w:br/>
        <w:t xml:space="preserve">                </w:t>
      </w:r>
      <w:r w:rsidRPr="00D5112C">
        <w:rPr>
          <w:rFonts w:hint="eastAsia"/>
          <w:color w:val="F8F8F8"/>
        </w:rPr>
        <w:t xml:space="preserve">chadic[datas[i]] </w:t>
      </w:r>
      <w:r w:rsidRPr="00D5112C">
        <w:rPr>
          <w:rFonts w:hint="eastAsia"/>
          <w:color w:val="CDA869"/>
        </w:rPr>
        <w:t xml:space="preserve">+= </w:t>
      </w:r>
      <w:r w:rsidRPr="00D5112C">
        <w:rPr>
          <w:rFonts w:hint="eastAsia"/>
          <w:color w:val="CF6A4C"/>
        </w:rPr>
        <w:t>1</w:t>
      </w:r>
      <w:r w:rsidRPr="00D5112C">
        <w:rPr>
          <w:rFonts w:hint="eastAsia"/>
          <w:color w:val="CF6A4C"/>
        </w:rPr>
        <w:br/>
        <w:t xml:space="preserve">                </w:t>
      </w:r>
      <w:r w:rsidRPr="00D5112C">
        <w:rPr>
          <w:rFonts w:hint="eastAsia"/>
          <w:color w:val="F8F8F8"/>
        </w:rPr>
        <w:t xml:space="preserve">valuedic[datas[i]] </w:t>
      </w:r>
      <w:r w:rsidRPr="00D5112C">
        <w:rPr>
          <w:rFonts w:hint="eastAsia"/>
          <w:color w:val="CDA869"/>
        </w:rPr>
        <w:t xml:space="preserve">+= </w:t>
      </w:r>
      <w:r w:rsidRPr="00D5112C">
        <w:rPr>
          <w:rFonts w:hint="eastAsia"/>
          <w:color w:val="DAD085"/>
        </w:rPr>
        <w:t>int</w:t>
      </w:r>
      <w:r w:rsidRPr="00D5112C">
        <w:rPr>
          <w:rFonts w:hint="eastAsia"/>
          <w:color w:val="F8F8F8"/>
        </w:rPr>
        <w:t>(datas[</w:t>
      </w:r>
      <w:r w:rsidRPr="00D5112C">
        <w:rPr>
          <w:rFonts w:hint="eastAsia"/>
          <w:color w:val="CDA869"/>
        </w:rPr>
        <w:t>-</w:t>
      </w:r>
      <w:r w:rsidRPr="00D5112C">
        <w:rPr>
          <w:rFonts w:hint="eastAsia"/>
          <w:color w:val="CF6A4C"/>
        </w:rPr>
        <w:t>1</w:t>
      </w:r>
      <w:r w:rsidRPr="00D5112C">
        <w:rPr>
          <w:rFonts w:hint="eastAsia"/>
          <w:color w:val="F8F8F8"/>
        </w:rPr>
        <w:t>])</w:t>
      </w:r>
      <w:r w:rsidRPr="00D5112C">
        <w:rPr>
          <w:rFonts w:hint="eastAsia"/>
          <w:color w:val="F8F8F8"/>
        </w:rPr>
        <w:br/>
        <w:t xml:space="preserve">        </w:t>
      </w:r>
      <w:r w:rsidRPr="00D5112C">
        <w:rPr>
          <w:rFonts w:hint="eastAsia"/>
          <w:color w:val="F9EE98"/>
        </w:rPr>
        <w:t xml:space="preserve">for </w:t>
      </w:r>
      <w:r w:rsidRPr="00D5112C">
        <w:rPr>
          <w:rFonts w:hint="eastAsia"/>
          <w:color w:val="F8F8F8"/>
        </w:rPr>
        <w:t xml:space="preserve">key </w:t>
      </w:r>
      <w:r w:rsidRPr="00D5112C">
        <w:rPr>
          <w:rFonts w:hint="eastAsia"/>
          <w:color w:val="F9EE98"/>
        </w:rPr>
        <w:t xml:space="preserve">in </w:t>
      </w:r>
      <w:r w:rsidRPr="00D5112C">
        <w:rPr>
          <w:rFonts w:hint="eastAsia"/>
          <w:color w:val="F8F8F8"/>
        </w:rPr>
        <w:t>chadic.</w:t>
      </w:r>
      <w:r w:rsidRPr="00D5112C">
        <w:rPr>
          <w:rFonts w:hint="eastAsia"/>
          <w:color w:val="9B703F"/>
        </w:rPr>
        <w:t>keys</w:t>
      </w:r>
      <w:r w:rsidRPr="00D5112C">
        <w:rPr>
          <w:rFonts w:hint="eastAsia"/>
          <w:color w:val="F8F8F8"/>
        </w:rPr>
        <w:t>()</w:t>
      </w:r>
      <w:r w:rsidRPr="00D5112C">
        <w:rPr>
          <w:rFonts w:hint="eastAsia"/>
          <w:color w:val="CDA869"/>
        </w:rPr>
        <w:t xml:space="preserve">:  </w:t>
      </w:r>
      <w:r w:rsidRPr="00D5112C">
        <w:rPr>
          <w:rFonts w:hint="eastAsia"/>
          <w:i/>
          <w:iCs/>
          <w:color w:val="5F5A60"/>
        </w:rPr>
        <w:t># 计算信息增益</w:t>
      </w:r>
      <w:r w:rsidRPr="00D5112C">
        <w:rPr>
          <w:rFonts w:hint="eastAsia"/>
          <w:i/>
          <w:iCs/>
          <w:color w:val="5F5A60"/>
        </w:rPr>
        <w:br/>
        <w:t xml:space="preserve">            </w:t>
      </w:r>
      <w:r w:rsidRPr="00D5112C">
        <w:rPr>
          <w:rFonts w:hint="eastAsia"/>
          <w:color w:val="F9EE98"/>
        </w:rPr>
        <w:t xml:space="preserve">if </w:t>
      </w:r>
      <w:r w:rsidRPr="00D5112C">
        <w:rPr>
          <w:rFonts w:hint="eastAsia"/>
          <w:color w:val="F8F8F8"/>
        </w:rPr>
        <w:t xml:space="preserve">valuedic[key] </w:t>
      </w:r>
      <w:r w:rsidRPr="00D5112C">
        <w:rPr>
          <w:rFonts w:hint="eastAsia"/>
          <w:color w:val="CDA869"/>
        </w:rPr>
        <w:t xml:space="preserve">== </w:t>
      </w:r>
      <w:r w:rsidRPr="00D5112C">
        <w:rPr>
          <w:rFonts w:hint="eastAsia"/>
          <w:color w:val="CF6A4C"/>
        </w:rPr>
        <w:t xml:space="preserve">0 </w:t>
      </w:r>
      <w:r w:rsidRPr="00D5112C">
        <w:rPr>
          <w:rFonts w:hint="eastAsia"/>
          <w:color w:val="F9EE98"/>
        </w:rPr>
        <w:t xml:space="preserve">or </w:t>
      </w:r>
      <w:r w:rsidRPr="00D5112C">
        <w:rPr>
          <w:rFonts w:hint="eastAsia"/>
          <w:color w:val="F8F8F8"/>
        </w:rPr>
        <w:t xml:space="preserve">chadic[key] </w:t>
      </w:r>
      <w:r w:rsidRPr="00D5112C">
        <w:rPr>
          <w:rFonts w:hint="eastAsia"/>
          <w:color w:val="CDA869"/>
        </w:rPr>
        <w:t xml:space="preserve">== </w:t>
      </w:r>
      <w:r w:rsidRPr="00D5112C">
        <w:rPr>
          <w:rFonts w:hint="eastAsia"/>
          <w:color w:val="F8F8F8"/>
        </w:rPr>
        <w:t>valuedic[key]</w:t>
      </w:r>
      <w:r w:rsidRPr="00D5112C">
        <w:rPr>
          <w:rFonts w:hint="eastAsia"/>
          <w:color w:val="CDA869"/>
        </w:rPr>
        <w:t>:</w:t>
      </w:r>
      <w:r w:rsidRPr="00D5112C">
        <w:rPr>
          <w:rFonts w:hint="eastAsia"/>
          <w:color w:val="CDA869"/>
        </w:rPr>
        <w:br/>
        <w:t xml:space="preserve">                </w:t>
      </w:r>
      <w:r w:rsidRPr="00D5112C">
        <w:rPr>
          <w:rFonts w:hint="eastAsia"/>
          <w:color w:val="F8F8F8"/>
        </w:rPr>
        <w:t xml:space="preserve">hda </w:t>
      </w:r>
      <w:r w:rsidRPr="00D5112C">
        <w:rPr>
          <w:rFonts w:hint="eastAsia"/>
          <w:color w:val="CDA869"/>
        </w:rPr>
        <w:t xml:space="preserve">+= </w:t>
      </w:r>
      <w:r w:rsidRPr="00D5112C">
        <w:rPr>
          <w:rFonts w:hint="eastAsia"/>
          <w:color w:val="CF6A4C"/>
        </w:rPr>
        <w:t>0</w:t>
      </w:r>
      <w:r w:rsidRPr="00D5112C">
        <w:rPr>
          <w:rFonts w:hint="eastAsia"/>
          <w:color w:val="CF6A4C"/>
        </w:rPr>
        <w:br/>
        <w:t xml:space="preserve">            </w:t>
      </w:r>
      <w:r w:rsidRPr="00D5112C">
        <w:rPr>
          <w:rFonts w:hint="eastAsia"/>
          <w:color w:val="F9EE98"/>
        </w:rPr>
        <w:t>else</w:t>
      </w:r>
      <w:r w:rsidRPr="00D5112C">
        <w:rPr>
          <w:rFonts w:hint="eastAsia"/>
          <w:color w:val="CDA869"/>
        </w:rPr>
        <w:t>:</w:t>
      </w:r>
      <w:r w:rsidRPr="00D5112C">
        <w:rPr>
          <w:rFonts w:hint="eastAsia"/>
          <w:color w:val="CDA869"/>
        </w:rPr>
        <w:br/>
      </w:r>
      <w:r w:rsidRPr="00D5112C">
        <w:rPr>
          <w:rFonts w:hint="eastAsia"/>
          <w:color w:val="CDA869"/>
        </w:rPr>
        <w:lastRenderedPageBreak/>
        <w:t xml:space="preserve">                </w:t>
      </w:r>
      <w:r w:rsidRPr="00D5112C">
        <w:rPr>
          <w:rFonts w:hint="eastAsia"/>
          <w:color w:val="F8F8F8"/>
        </w:rPr>
        <w:t xml:space="preserve">hda </w:t>
      </w:r>
      <w:r w:rsidRPr="00D5112C">
        <w:rPr>
          <w:rFonts w:hint="eastAsia"/>
          <w:color w:val="CDA869"/>
        </w:rPr>
        <w:t xml:space="preserve">+= </w:t>
      </w:r>
      <w:r w:rsidRPr="00D5112C">
        <w:rPr>
          <w:rFonts w:hint="eastAsia"/>
          <w:color w:val="F8F8F8"/>
        </w:rPr>
        <w:t xml:space="preserve">(chadic[key] </w:t>
      </w:r>
      <w:r w:rsidRPr="00D5112C">
        <w:rPr>
          <w:rFonts w:hint="eastAsia"/>
          <w:color w:val="CDA869"/>
        </w:rPr>
        <w:t xml:space="preserve">/ </w:t>
      </w:r>
      <w:r w:rsidRPr="00D5112C">
        <w:rPr>
          <w:rFonts w:hint="eastAsia"/>
          <w:color w:val="F8F8F8"/>
        </w:rPr>
        <w:t xml:space="preserve">datalen) </w:t>
      </w:r>
      <w:r w:rsidRPr="00D5112C">
        <w:rPr>
          <w:rFonts w:hint="eastAsia"/>
          <w:color w:val="CDA869"/>
        </w:rPr>
        <w:t xml:space="preserve">* </w:t>
      </w:r>
      <w:r w:rsidRPr="00D5112C">
        <w:rPr>
          <w:rFonts w:hint="eastAsia"/>
          <w:color w:val="F8F8F8"/>
        </w:rPr>
        <w:t>(</w:t>
      </w:r>
      <w:r w:rsidRPr="00D5112C">
        <w:rPr>
          <w:rFonts w:hint="eastAsia"/>
          <w:color w:val="CDA869"/>
        </w:rPr>
        <w:t>-</w:t>
      </w:r>
      <w:r w:rsidRPr="00D5112C">
        <w:rPr>
          <w:rFonts w:hint="eastAsia"/>
          <w:color w:val="F8F8F8"/>
        </w:rPr>
        <w:t xml:space="preserve">valuedic[key] </w:t>
      </w:r>
      <w:r w:rsidRPr="00D5112C">
        <w:rPr>
          <w:rFonts w:hint="eastAsia"/>
          <w:color w:val="CDA869"/>
        </w:rPr>
        <w:t xml:space="preserve">/ </w:t>
      </w:r>
      <w:r w:rsidRPr="00D5112C">
        <w:rPr>
          <w:rFonts w:hint="eastAsia"/>
          <w:color w:val="F8F8F8"/>
        </w:rPr>
        <w:t xml:space="preserve">chadic[key] </w:t>
      </w:r>
      <w:r w:rsidRPr="00D5112C">
        <w:rPr>
          <w:rFonts w:hint="eastAsia"/>
          <w:color w:val="CDA869"/>
        </w:rPr>
        <w:t xml:space="preserve">* </w:t>
      </w:r>
      <w:r w:rsidRPr="00D5112C">
        <w:rPr>
          <w:rFonts w:hint="eastAsia"/>
          <w:color w:val="9B703F"/>
        </w:rPr>
        <w:t>log2</w:t>
      </w:r>
      <w:r w:rsidRPr="00D5112C">
        <w:rPr>
          <w:rFonts w:hint="eastAsia"/>
          <w:color w:val="F8F8F8"/>
        </w:rPr>
        <w:t xml:space="preserve">(valuedic[key] </w:t>
      </w:r>
      <w:r w:rsidRPr="00D5112C">
        <w:rPr>
          <w:rFonts w:hint="eastAsia"/>
          <w:color w:val="CDA869"/>
        </w:rPr>
        <w:t xml:space="preserve">/ </w:t>
      </w:r>
      <w:r w:rsidRPr="00D5112C">
        <w:rPr>
          <w:rFonts w:hint="eastAsia"/>
          <w:color w:val="F8F8F8"/>
        </w:rPr>
        <w:t xml:space="preserve">chadic[key]) </w:t>
      </w:r>
      <w:r w:rsidRPr="00D5112C">
        <w:rPr>
          <w:rFonts w:hint="eastAsia"/>
          <w:color w:val="CDA869"/>
        </w:rPr>
        <w:t xml:space="preserve">- </w:t>
      </w:r>
      <w:r w:rsidRPr="00D5112C">
        <w:rPr>
          <w:rFonts w:hint="eastAsia"/>
          <w:color w:val="F8F8F8"/>
        </w:rPr>
        <w:t>(</w:t>
      </w:r>
      <w:r w:rsidRPr="00D5112C">
        <w:rPr>
          <w:rFonts w:hint="eastAsia"/>
          <w:color w:val="CF6A4C"/>
        </w:rPr>
        <w:t xml:space="preserve">1 </w:t>
      </w:r>
      <w:r w:rsidRPr="00D5112C">
        <w:rPr>
          <w:rFonts w:hint="eastAsia"/>
          <w:color w:val="CDA869"/>
        </w:rPr>
        <w:t xml:space="preserve">- </w:t>
      </w:r>
      <w:r w:rsidRPr="00D5112C">
        <w:rPr>
          <w:rFonts w:hint="eastAsia"/>
          <w:color w:val="F8F8F8"/>
        </w:rPr>
        <w:t xml:space="preserve">valuedic[key] </w:t>
      </w:r>
      <w:r w:rsidRPr="00D5112C">
        <w:rPr>
          <w:rFonts w:hint="eastAsia"/>
          <w:color w:val="CDA869"/>
        </w:rPr>
        <w:t xml:space="preserve">/ </w:t>
      </w:r>
      <w:r w:rsidRPr="00D5112C">
        <w:rPr>
          <w:rFonts w:hint="eastAsia"/>
          <w:color w:val="F8F8F8"/>
        </w:rPr>
        <w:t xml:space="preserve">chadic[key]) </w:t>
      </w:r>
      <w:r w:rsidRPr="00D5112C">
        <w:rPr>
          <w:rFonts w:hint="eastAsia"/>
          <w:color w:val="CDA869"/>
        </w:rPr>
        <w:t xml:space="preserve">* </w:t>
      </w:r>
      <w:r w:rsidRPr="00D5112C">
        <w:rPr>
          <w:rFonts w:hint="eastAsia"/>
          <w:color w:val="9B703F"/>
        </w:rPr>
        <w:t>log2</w:t>
      </w:r>
      <w:r w:rsidRPr="00D5112C">
        <w:rPr>
          <w:rFonts w:hint="eastAsia"/>
          <w:color w:val="F8F8F8"/>
        </w:rPr>
        <w:t>(</w:t>
      </w:r>
      <w:r w:rsidRPr="00D5112C">
        <w:rPr>
          <w:rFonts w:hint="eastAsia"/>
          <w:color w:val="CF6A4C"/>
        </w:rPr>
        <w:t xml:space="preserve">1 </w:t>
      </w:r>
      <w:r w:rsidRPr="00D5112C">
        <w:rPr>
          <w:rFonts w:hint="eastAsia"/>
          <w:color w:val="CDA869"/>
        </w:rPr>
        <w:t xml:space="preserve">- </w:t>
      </w:r>
      <w:r w:rsidRPr="00D5112C">
        <w:rPr>
          <w:rFonts w:hint="eastAsia"/>
          <w:color w:val="F8F8F8"/>
        </w:rPr>
        <w:t xml:space="preserve">valuedic[key] </w:t>
      </w:r>
      <w:r w:rsidRPr="00D5112C">
        <w:rPr>
          <w:rFonts w:hint="eastAsia"/>
          <w:color w:val="CDA869"/>
        </w:rPr>
        <w:t xml:space="preserve">/ </w:t>
      </w:r>
      <w:r w:rsidRPr="00D5112C">
        <w:rPr>
          <w:rFonts w:hint="eastAsia"/>
          <w:color w:val="F8F8F8"/>
        </w:rPr>
        <w:t>chadic[key]))</w:t>
      </w:r>
      <w:r w:rsidRPr="00D5112C">
        <w:rPr>
          <w:rFonts w:hint="eastAsia"/>
          <w:color w:val="F8F8F8"/>
        </w:rPr>
        <w:br/>
        <w:t xml:space="preserve">        </w:t>
      </w:r>
      <w:r w:rsidRPr="00D5112C">
        <w:rPr>
          <w:rFonts w:hint="eastAsia"/>
          <w:color w:val="F9EE98"/>
        </w:rPr>
        <w:t xml:space="preserve">if </w:t>
      </w:r>
      <w:r w:rsidRPr="00D5112C">
        <w:rPr>
          <w:rFonts w:hint="eastAsia"/>
          <w:color w:val="7587A6"/>
        </w:rPr>
        <w:t xml:space="preserve">hd </w:t>
      </w:r>
      <w:r w:rsidRPr="00D5112C">
        <w:rPr>
          <w:rFonts w:hint="eastAsia"/>
          <w:color w:val="CDA869"/>
        </w:rPr>
        <w:t xml:space="preserve">- </w:t>
      </w:r>
      <w:r w:rsidRPr="00D5112C">
        <w:rPr>
          <w:rFonts w:hint="eastAsia"/>
          <w:color w:val="F8F8F8"/>
        </w:rPr>
        <w:t xml:space="preserve">hda </w:t>
      </w:r>
      <w:r w:rsidRPr="00D5112C">
        <w:rPr>
          <w:rFonts w:hint="eastAsia"/>
          <w:color w:val="CDA869"/>
        </w:rPr>
        <w:t xml:space="preserve">&gt; </w:t>
      </w:r>
      <w:r w:rsidRPr="00D5112C">
        <w:rPr>
          <w:rFonts w:hint="eastAsia"/>
          <w:color w:val="F8F8F8"/>
        </w:rPr>
        <w:t>maxgd</w:t>
      </w:r>
      <w:r w:rsidRPr="00D5112C">
        <w:rPr>
          <w:rFonts w:hint="eastAsia"/>
          <w:color w:val="CDA869"/>
        </w:rPr>
        <w:t xml:space="preserve">:  </w:t>
      </w:r>
      <w:r w:rsidRPr="00D5112C">
        <w:rPr>
          <w:rFonts w:hint="eastAsia"/>
          <w:i/>
          <w:iCs/>
          <w:color w:val="5F5A60"/>
        </w:rPr>
        <w:t># 寻找最大的信息增益</w:t>
      </w:r>
      <w:r w:rsidRPr="00D5112C">
        <w:rPr>
          <w:rFonts w:hint="eastAsia"/>
          <w:i/>
          <w:iCs/>
          <w:color w:val="5F5A60"/>
        </w:rPr>
        <w:br/>
        <w:t xml:space="preserve">            </w:t>
      </w:r>
      <w:r w:rsidRPr="00D5112C">
        <w:rPr>
          <w:rFonts w:hint="eastAsia"/>
          <w:color w:val="F8F8F8"/>
        </w:rPr>
        <w:t xml:space="preserve">maxgd </w:t>
      </w:r>
      <w:r w:rsidRPr="00D5112C">
        <w:rPr>
          <w:rFonts w:hint="eastAsia"/>
          <w:color w:val="CDA869"/>
        </w:rPr>
        <w:t xml:space="preserve">= </w:t>
      </w:r>
      <w:r w:rsidRPr="00D5112C">
        <w:rPr>
          <w:rFonts w:hint="eastAsia"/>
          <w:color w:val="7587A6"/>
        </w:rPr>
        <w:t xml:space="preserve">hd </w:t>
      </w:r>
      <w:r w:rsidRPr="00D5112C">
        <w:rPr>
          <w:rFonts w:hint="eastAsia"/>
          <w:color w:val="CDA869"/>
        </w:rPr>
        <w:t xml:space="preserve">- </w:t>
      </w:r>
      <w:r w:rsidRPr="00D5112C">
        <w:rPr>
          <w:rFonts w:hint="eastAsia"/>
          <w:color w:val="F8F8F8"/>
        </w:rPr>
        <w:t>hda</w:t>
      </w:r>
      <w:r w:rsidRPr="00D5112C">
        <w:rPr>
          <w:rFonts w:hint="eastAsia"/>
          <w:color w:val="F8F8F8"/>
        </w:rPr>
        <w:br/>
        <w:t xml:space="preserve">            prefercol </w:t>
      </w:r>
      <w:r w:rsidRPr="00D5112C">
        <w:rPr>
          <w:rFonts w:hint="eastAsia"/>
          <w:color w:val="CDA869"/>
        </w:rPr>
        <w:t xml:space="preserve">= </w:t>
      </w:r>
      <w:r w:rsidRPr="00D5112C">
        <w:rPr>
          <w:rFonts w:hint="eastAsia"/>
          <w:color w:val="F8F8F8"/>
        </w:rPr>
        <w:t>i</w:t>
      </w:r>
      <w:r w:rsidRPr="00D5112C">
        <w:rPr>
          <w:rFonts w:hint="eastAsia"/>
          <w:color w:val="F8F8F8"/>
        </w:rPr>
        <w:br/>
        <w:t xml:space="preserve">    </w:t>
      </w:r>
      <w:r w:rsidRPr="00D5112C">
        <w:rPr>
          <w:rFonts w:hint="eastAsia"/>
          <w:color w:val="F9EE98"/>
        </w:rPr>
        <w:t xml:space="preserve">return </w:t>
      </w:r>
      <w:r w:rsidRPr="00D5112C">
        <w:rPr>
          <w:rFonts w:hint="eastAsia"/>
          <w:color w:val="F8F8F8"/>
        </w:rPr>
        <w:t>prefercol</w:t>
      </w:r>
    </w:p>
    <w:p w:rsidR="00541532" w:rsidRDefault="00D5112C" w:rsidP="004F5A17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ab/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②信息增益率</w:t>
      </w:r>
    </w:p>
    <w:p w:rsidR="00D5112C" w:rsidRDefault="00D5112C" w:rsidP="004F5A17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ab/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与信息增益相似，只不过加上了</w:t>
      </w:r>
      <w:r w:rsidR="00A85A1C"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计算属性熵的部分，在判断时除以属性熵仍旧找到最大值即可。具体不同的地方如下所示：</w:t>
      </w:r>
    </w:p>
    <w:p w:rsidR="00A85A1C" w:rsidRPr="00A85A1C" w:rsidRDefault="00A85A1C" w:rsidP="00A85A1C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F8F8F8"/>
          <w:sz w:val="24"/>
          <w:szCs w:val="24"/>
          <w:lang w:eastAsia="zh-CN"/>
        </w:rPr>
      </w:pPr>
      <w:r w:rsidRPr="00A85A1C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tmpsum </w:t>
      </w:r>
      <w:r w:rsidRPr="00A85A1C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= </w:t>
      </w:r>
      <w:r w:rsidRPr="00A85A1C">
        <w:rPr>
          <w:rFonts w:ascii="宋体" w:eastAsia="宋体" w:hAnsi="宋体" w:cs="宋体" w:hint="eastAsia"/>
          <w:color w:val="CF6A4C"/>
          <w:sz w:val="24"/>
          <w:szCs w:val="24"/>
          <w:lang w:eastAsia="zh-CN"/>
        </w:rPr>
        <w:t>0</w:t>
      </w:r>
      <w:r w:rsidRPr="00A85A1C">
        <w:rPr>
          <w:rFonts w:ascii="宋体" w:eastAsia="宋体" w:hAnsi="宋体" w:cs="宋体" w:hint="eastAsia"/>
          <w:color w:val="CF6A4C"/>
          <w:sz w:val="24"/>
          <w:szCs w:val="24"/>
          <w:lang w:eastAsia="zh-CN"/>
        </w:rPr>
        <w:br/>
      </w:r>
      <w:r w:rsidRPr="00A85A1C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 xml:space="preserve">for </w:t>
      </w:r>
      <w:r w:rsidRPr="00A85A1C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values </w:t>
      </w:r>
      <w:r w:rsidRPr="00A85A1C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 xml:space="preserve">in </w:t>
      </w:r>
      <w:r w:rsidRPr="00A85A1C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chadic.</w:t>
      </w:r>
      <w:r w:rsidRPr="00A85A1C">
        <w:rPr>
          <w:rFonts w:ascii="宋体" w:eastAsia="宋体" w:hAnsi="宋体" w:cs="宋体" w:hint="eastAsia"/>
          <w:color w:val="9B703F"/>
          <w:sz w:val="24"/>
          <w:szCs w:val="24"/>
          <w:lang w:eastAsia="zh-CN"/>
        </w:rPr>
        <w:t>values</w:t>
      </w:r>
      <w:r w:rsidRPr="00A85A1C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()</w:t>
      </w:r>
      <w:r w:rsidRPr="00A85A1C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>:</w:t>
      </w:r>
      <w:r w:rsidRPr="00A85A1C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br/>
        <w:t xml:space="preserve">    </w:t>
      </w:r>
      <w:r w:rsidRPr="00A85A1C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tmpsum </w:t>
      </w:r>
      <w:r w:rsidRPr="00A85A1C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+= </w:t>
      </w:r>
      <w:r w:rsidRPr="00A85A1C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values</w:t>
      </w:r>
    </w:p>
    <w:p w:rsidR="00A85A1C" w:rsidRPr="00A85A1C" w:rsidRDefault="00A85A1C" w:rsidP="00A85A1C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F8F8F8"/>
          <w:sz w:val="24"/>
          <w:szCs w:val="24"/>
          <w:lang w:eastAsia="zh-CN"/>
        </w:rPr>
      </w:pPr>
      <w:r w:rsidRPr="00A85A1C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 xml:space="preserve">for </w:t>
      </w:r>
      <w:r w:rsidRPr="00A85A1C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values </w:t>
      </w:r>
      <w:r w:rsidRPr="00A85A1C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 xml:space="preserve">in </w:t>
      </w:r>
      <w:r w:rsidRPr="00A85A1C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chadic.</w:t>
      </w:r>
      <w:r w:rsidRPr="00A85A1C">
        <w:rPr>
          <w:rFonts w:ascii="宋体" w:eastAsia="宋体" w:hAnsi="宋体" w:cs="宋体" w:hint="eastAsia"/>
          <w:color w:val="9B703F"/>
          <w:sz w:val="24"/>
          <w:szCs w:val="24"/>
          <w:lang w:eastAsia="zh-CN"/>
        </w:rPr>
        <w:t>values</w:t>
      </w:r>
      <w:r w:rsidRPr="00A85A1C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()</w:t>
      </w:r>
      <w:r w:rsidRPr="00A85A1C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:  </w:t>
      </w:r>
      <w:r w:rsidRPr="00A85A1C">
        <w:rPr>
          <w:rFonts w:ascii="宋体" w:eastAsia="宋体" w:hAnsi="宋体" w:cs="宋体" w:hint="eastAsia"/>
          <w:i/>
          <w:iCs/>
          <w:color w:val="5F5A60"/>
          <w:sz w:val="24"/>
          <w:szCs w:val="24"/>
          <w:lang w:eastAsia="zh-CN"/>
        </w:rPr>
        <w:t># 计算属性的熵</w:t>
      </w:r>
      <w:r w:rsidRPr="00A85A1C">
        <w:rPr>
          <w:rFonts w:ascii="宋体" w:eastAsia="宋体" w:hAnsi="宋体" w:cs="宋体" w:hint="eastAsia"/>
          <w:i/>
          <w:iCs/>
          <w:color w:val="5F5A60"/>
          <w:sz w:val="24"/>
          <w:szCs w:val="24"/>
          <w:lang w:eastAsia="zh-CN"/>
        </w:rPr>
        <w:br/>
        <w:t xml:space="preserve">    </w:t>
      </w:r>
      <w:r w:rsidRPr="00A85A1C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splitinfo </w:t>
      </w:r>
      <w:r w:rsidRPr="00A85A1C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>+= -</w:t>
      </w:r>
      <w:r w:rsidRPr="00A85A1C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(values </w:t>
      </w:r>
      <w:r w:rsidRPr="00A85A1C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/ </w:t>
      </w:r>
      <w:r w:rsidRPr="00A85A1C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tmpsum) </w:t>
      </w:r>
      <w:r w:rsidRPr="00A85A1C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* </w:t>
      </w:r>
      <w:r w:rsidRPr="00A85A1C">
        <w:rPr>
          <w:rFonts w:ascii="宋体" w:eastAsia="宋体" w:hAnsi="宋体" w:cs="宋体" w:hint="eastAsia"/>
          <w:color w:val="9B703F"/>
          <w:sz w:val="24"/>
          <w:szCs w:val="24"/>
          <w:lang w:eastAsia="zh-CN"/>
        </w:rPr>
        <w:t>log2</w:t>
      </w:r>
      <w:r w:rsidRPr="00A85A1C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(values </w:t>
      </w:r>
      <w:r w:rsidRPr="00A85A1C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/ </w:t>
      </w:r>
      <w:r w:rsidRPr="00A85A1C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tmpsum) </w:t>
      </w:r>
      <w:r w:rsidRPr="00A85A1C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- </w:t>
      </w:r>
      <w:r w:rsidRPr="00A85A1C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(</w:t>
      </w:r>
      <w:r w:rsidRPr="00A85A1C">
        <w:rPr>
          <w:rFonts w:ascii="宋体" w:eastAsia="宋体" w:hAnsi="宋体" w:cs="宋体" w:hint="eastAsia"/>
          <w:color w:val="CF6A4C"/>
          <w:sz w:val="24"/>
          <w:szCs w:val="24"/>
          <w:lang w:eastAsia="zh-CN"/>
        </w:rPr>
        <w:t xml:space="preserve">1 </w:t>
      </w:r>
      <w:r w:rsidRPr="00A85A1C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- </w:t>
      </w:r>
      <w:r w:rsidRPr="00A85A1C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values </w:t>
      </w:r>
      <w:r w:rsidRPr="00A85A1C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/ </w:t>
      </w:r>
      <w:r w:rsidRPr="00A85A1C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tmpsum) </w:t>
      </w:r>
      <w:r w:rsidRPr="00A85A1C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* </w:t>
      </w:r>
      <w:r w:rsidRPr="00A85A1C">
        <w:rPr>
          <w:rFonts w:ascii="宋体" w:eastAsia="宋体" w:hAnsi="宋体" w:cs="宋体" w:hint="eastAsia"/>
          <w:color w:val="9B703F"/>
          <w:sz w:val="24"/>
          <w:szCs w:val="24"/>
          <w:lang w:eastAsia="zh-CN"/>
        </w:rPr>
        <w:t>log2</w:t>
      </w:r>
      <w:r w:rsidRPr="00A85A1C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(</w:t>
      </w:r>
      <w:r w:rsidRPr="00A85A1C">
        <w:rPr>
          <w:rFonts w:ascii="宋体" w:eastAsia="宋体" w:hAnsi="宋体" w:cs="宋体" w:hint="eastAsia"/>
          <w:color w:val="CF6A4C"/>
          <w:sz w:val="24"/>
          <w:szCs w:val="24"/>
          <w:lang w:eastAsia="zh-CN"/>
        </w:rPr>
        <w:t xml:space="preserve">1 </w:t>
      </w:r>
      <w:r w:rsidRPr="00A85A1C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- </w:t>
      </w:r>
      <w:r w:rsidRPr="00A85A1C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values </w:t>
      </w:r>
      <w:r w:rsidRPr="00A85A1C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/ </w:t>
      </w:r>
      <w:r w:rsidRPr="00A85A1C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tmpsum)</w:t>
      </w:r>
    </w:p>
    <w:p w:rsidR="00A85A1C" w:rsidRDefault="00A85A1C" w:rsidP="004F5A17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ab/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③</w:t>
      </w: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>GINI</w:t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系数</w:t>
      </w:r>
    </w:p>
    <w:p w:rsidR="00A85A1C" w:rsidRDefault="00A85A1C" w:rsidP="004F5A17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ab/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数据处理方式仍与另两种方法类似，只不过在代入公式和</w:t>
      </w:r>
      <w:r w:rsidR="004E767F"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属性寻找</w:t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时不同而已。</w:t>
      </w:r>
    </w:p>
    <w:p w:rsidR="00A85A1C" w:rsidRPr="00A85A1C" w:rsidRDefault="00A85A1C" w:rsidP="00A85A1C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F8F8F8"/>
          <w:sz w:val="24"/>
          <w:szCs w:val="24"/>
          <w:lang w:eastAsia="zh-CN"/>
        </w:rPr>
      </w:pPr>
      <w:r w:rsidRPr="00A85A1C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gini </w:t>
      </w:r>
      <w:r w:rsidRPr="00A85A1C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= </w:t>
      </w:r>
      <w:r w:rsidRPr="00A85A1C">
        <w:rPr>
          <w:rFonts w:ascii="宋体" w:eastAsia="宋体" w:hAnsi="宋体" w:cs="宋体" w:hint="eastAsia"/>
          <w:color w:val="CF6A4C"/>
          <w:sz w:val="24"/>
          <w:szCs w:val="24"/>
          <w:lang w:eastAsia="zh-CN"/>
        </w:rPr>
        <w:t>0</w:t>
      </w:r>
      <w:r w:rsidRPr="00A85A1C">
        <w:rPr>
          <w:rFonts w:ascii="宋体" w:eastAsia="宋体" w:hAnsi="宋体" w:cs="宋体" w:hint="eastAsia"/>
          <w:color w:val="CF6A4C"/>
          <w:sz w:val="24"/>
          <w:szCs w:val="24"/>
          <w:lang w:eastAsia="zh-CN"/>
        </w:rPr>
        <w:br/>
      </w:r>
      <w:r w:rsidRPr="00A85A1C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 xml:space="preserve">for </w:t>
      </w:r>
      <w:r w:rsidRPr="00A85A1C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key </w:t>
      </w:r>
      <w:r w:rsidRPr="00A85A1C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 xml:space="preserve">in </w:t>
      </w:r>
      <w:r w:rsidRPr="00A85A1C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chadic.</w:t>
      </w:r>
      <w:r w:rsidRPr="00A85A1C">
        <w:rPr>
          <w:rFonts w:ascii="宋体" w:eastAsia="宋体" w:hAnsi="宋体" w:cs="宋体" w:hint="eastAsia"/>
          <w:color w:val="9B703F"/>
          <w:sz w:val="24"/>
          <w:szCs w:val="24"/>
          <w:lang w:eastAsia="zh-CN"/>
        </w:rPr>
        <w:t>keys</w:t>
      </w:r>
      <w:r w:rsidRPr="00A85A1C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()</w:t>
      </w:r>
      <w:r w:rsidRPr="00A85A1C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>:</w:t>
      </w:r>
      <w:r w:rsidRPr="00A85A1C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br/>
        <w:t xml:space="preserve">    </w:t>
      </w:r>
      <w:r w:rsidRPr="00A85A1C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gini </w:t>
      </w:r>
      <w:r w:rsidRPr="00A85A1C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+= </w:t>
      </w:r>
      <w:r w:rsidRPr="00A85A1C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(</w:t>
      </w:r>
      <w:r w:rsidRPr="00A85A1C">
        <w:rPr>
          <w:rFonts w:ascii="宋体" w:eastAsia="宋体" w:hAnsi="宋体" w:cs="宋体" w:hint="eastAsia"/>
          <w:color w:val="CF6A4C"/>
          <w:sz w:val="24"/>
          <w:szCs w:val="24"/>
          <w:lang w:eastAsia="zh-CN"/>
        </w:rPr>
        <w:t xml:space="preserve">1 </w:t>
      </w:r>
      <w:r w:rsidRPr="00A85A1C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- </w:t>
      </w:r>
      <w:r w:rsidRPr="00A85A1C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(valuedic[key] </w:t>
      </w:r>
      <w:r w:rsidRPr="00A85A1C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/ </w:t>
      </w:r>
      <w:r w:rsidRPr="00A85A1C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chadic[key]) </w:t>
      </w:r>
      <w:r w:rsidRPr="00A85A1C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** </w:t>
      </w:r>
      <w:r w:rsidRPr="00A85A1C">
        <w:rPr>
          <w:rFonts w:ascii="宋体" w:eastAsia="宋体" w:hAnsi="宋体" w:cs="宋体" w:hint="eastAsia"/>
          <w:color w:val="CF6A4C"/>
          <w:sz w:val="24"/>
          <w:szCs w:val="24"/>
          <w:lang w:eastAsia="zh-CN"/>
        </w:rPr>
        <w:t xml:space="preserve">2 </w:t>
      </w:r>
      <w:r w:rsidRPr="00A85A1C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- </w:t>
      </w:r>
      <w:r w:rsidRPr="00A85A1C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(</w:t>
      </w:r>
      <w:r w:rsidRPr="00A85A1C">
        <w:rPr>
          <w:rFonts w:ascii="宋体" w:eastAsia="宋体" w:hAnsi="宋体" w:cs="宋体" w:hint="eastAsia"/>
          <w:color w:val="CF6A4C"/>
          <w:sz w:val="24"/>
          <w:szCs w:val="24"/>
          <w:lang w:eastAsia="zh-CN"/>
        </w:rPr>
        <w:t xml:space="preserve">1 </w:t>
      </w:r>
      <w:r w:rsidRPr="00A85A1C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- </w:t>
      </w:r>
      <w:r w:rsidRPr="00A85A1C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valuedic[key] </w:t>
      </w:r>
      <w:r w:rsidRPr="00A85A1C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/ </w:t>
      </w:r>
      <w:r w:rsidRPr="00A85A1C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chadic[key]) </w:t>
      </w:r>
      <w:r w:rsidRPr="00A85A1C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** </w:t>
      </w:r>
      <w:r w:rsidRPr="00A85A1C">
        <w:rPr>
          <w:rFonts w:ascii="宋体" w:eastAsia="宋体" w:hAnsi="宋体" w:cs="宋体" w:hint="eastAsia"/>
          <w:color w:val="CF6A4C"/>
          <w:sz w:val="24"/>
          <w:szCs w:val="24"/>
          <w:lang w:eastAsia="zh-CN"/>
        </w:rPr>
        <w:t>2</w:t>
      </w:r>
      <w:r w:rsidRPr="00A85A1C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) </w:t>
      </w:r>
      <w:r w:rsidRPr="00A85A1C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* </w:t>
      </w:r>
      <w:r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(</w:t>
      </w:r>
      <w:r w:rsidRPr="00A85A1C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chadic[key] </w:t>
      </w:r>
      <w:r w:rsidRPr="00A85A1C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/ </w:t>
      </w:r>
      <w:r w:rsidRPr="00A85A1C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tmpsum)</w:t>
      </w:r>
      <w:r w:rsidRPr="00A85A1C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br/>
      </w:r>
      <w:r w:rsidRPr="00A85A1C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 xml:space="preserve">if </w:t>
      </w:r>
      <w:r w:rsidRPr="00A85A1C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gini </w:t>
      </w:r>
      <w:r w:rsidRPr="00A85A1C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&lt; </w:t>
      </w:r>
      <w:r w:rsidRPr="00A85A1C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mingini</w:t>
      </w:r>
      <w:r w:rsidRPr="00A85A1C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:  </w:t>
      </w:r>
      <w:r w:rsidRPr="00A85A1C">
        <w:rPr>
          <w:rFonts w:ascii="宋体" w:eastAsia="宋体" w:hAnsi="宋体" w:cs="宋体" w:hint="eastAsia"/>
          <w:i/>
          <w:iCs/>
          <w:color w:val="5F5A60"/>
          <w:sz w:val="24"/>
          <w:szCs w:val="24"/>
          <w:lang w:eastAsia="zh-CN"/>
        </w:rPr>
        <w:t># 寻找最小的gini系数</w:t>
      </w:r>
      <w:r w:rsidRPr="00A85A1C">
        <w:rPr>
          <w:rFonts w:ascii="宋体" w:eastAsia="宋体" w:hAnsi="宋体" w:cs="宋体" w:hint="eastAsia"/>
          <w:i/>
          <w:iCs/>
          <w:color w:val="5F5A60"/>
          <w:sz w:val="24"/>
          <w:szCs w:val="24"/>
          <w:lang w:eastAsia="zh-CN"/>
        </w:rPr>
        <w:br/>
        <w:t xml:space="preserve">    </w:t>
      </w:r>
      <w:r w:rsidRPr="00A85A1C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mingini </w:t>
      </w:r>
      <w:r w:rsidRPr="00A85A1C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= </w:t>
      </w:r>
      <w:r w:rsidRPr="00A85A1C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gini</w:t>
      </w:r>
      <w:r w:rsidRPr="00A85A1C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br/>
        <w:t xml:space="preserve">    prefercol </w:t>
      </w:r>
      <w:r w:rsidRPr="00A85A1C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= </w:t>
      </w:r>
      <w:r w:rsidRPr="00A85A1C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i</w:t>
      </w:r>
    </w:p>
    <w:p w:rsidR="00A85A1C" w:rsidRPr="00A85A1C" w:rsidRDefault="00A85A1C" w:rsidP="004F5A17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</w:p>
    <w:p w:rsidR="00C50DB0" w:rsidRPr="00F2187F" w:rsidRDefault="004E767F" w:rsidP="004F5A17">
      <w:pPr>
        <w:rPr>
          <w:rFonts w:ascii="华文中宋" w:eastAsia="华文中宋" w:hAnsi="华文中宋"/>
          <w:b/>
          <w:color w:val="000000" w:themeColor="text1"/>
          <w:sz w:val="24"/>
          <w:szCs w:val="24"/>
          <w:lang w:eastAsia="zh-CN"/>
        </w:rPr>
      </w:pPr>
      <w:r w:rsidRPr="00F2187F">
        <w:rPr>
          <w:rFonts w:ascii="华文中宋" w:eastAsia="华文中宋" w:hAnsi="华文中宋"/>
          <w:b/>
          <w:color w:val="000000" w:themeColor="text1"/>
          <w:sz w:val="24"/>
          <w:szCs w:val="24"/>
          <w:lang w:eastAsia="zh-CN"/>
        </w:rPr>
        <w:tab/>
        <w:t>3</w:t>
      </w:r>
      <w:r w:rsidRPr="00F2187F">
        <w:rPr>
          <w:rFonts w:ascii="华文中宋" w:eastAsia="华文中宋" w:hAnsi="华文中宋" w:hint="eastAsia"/>
          <w:b/>
          <w:color w:val="000000" w:themeColor="text1"/>
          <w:sz w:val="24"/>
          <w:szCs w:val="24"/>
          <w:lang w:eastAsia="zh-CN"/>
        </w:rPr>
        <w:t>、递归建立决策树</w:t>
      </w:r>
    </w:p>
    <w:p w:rsidR="00A44836" w:rsidRDefault="00A44836" w:rsidP="004F5A17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ab/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首先根据当前节点下的数据集，生成当前的特征字典，再将数据传输给计算准则的函数，返回一个最优属性，根据这个最优属性将数据集再次分类，并在新的数据集中删去这个属性。</w:t>
      </w:r>
      <w:r w:rsidR="007824A9"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然后根据子节点的每一类数据都如此递归处理。此时涉及到判断的问题：</w:t>
      </w:r>
      <w:r w:rsidR="006C69E3"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当</w:t>
      </w:r>
      <w:r w:rsidR="00345625"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此节点是叶节点时，result赋值，直接返回；当此节点值相同时，result赋值，不再继续划分。</w:t>
      </w:r>
    </w:p>
    <w:p w:rsidR="004E767F" w:rsidRPr="004E767F" w:rsidRDefault="004E767F" w:rsidP="004E767F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F8F8F8"/>
          <w:sz w:val="24"/>
          <w:szCs w:val="24"/>
          <w:lang w:eastAsia="zh-CN"/>
        </w:rPr>
      </w:pPr>
      <w:r w:rsidRPr="004E767F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 xml:space="preserve">def </w:t>
      </w:r>
      <w:r w:rsidRPr="004E767F">
        <w:rPr>
          <w:rFonts w:ascii="宋体" w:eastAsia="宋体" w:hAnsi="宋体" w:cs="宋体" w:hint="eastAsia"/>
          <w:color w:val="9B703F"/>
          <w:sz w:val="24"/>
          <w:szCs w:val="24"/>
          <w:lang w:eastAsia="zh-CN"/>
        </w:rPr>
        <w:t>createtree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(</w:t>
      </w:r>
      <w:r w:rsidRPr="004E767F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root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, </w:t>
      </w:r>
      <w:r w:rsidRPr="004E767F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data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, </w:t>
      </w:r>
      <w:r w:rsidRPr="004E767F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hd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, </w:t>
      </w:r>
      <w:r w:rsidRPr="004E767F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preresult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, </w:t>
      </w:r>
      <w:r w:rsidRPr="004E767F">
        <w:rPr>
          <w:rFonts w:ascii="宋体" w:eastAsia="宋体" w:hAnsi="宋体" w:cs="宋体" w:hint="eastAsia"/>
          <w:color w:val="80807F"/>
          <w:sz w:val="24"/>
          <w:szCs w:val="24"/>
          <w:lang w:eastAsia="zh-CN"/>
        </w:rPr>
        <w:t>i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, </w:t>
      </w:r>
      <w:r w:rsidRPr="004E767F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k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)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:  </w:t>
      </w:r>
      <w:r w:rsidRPr="004E767F">
        <w:rPr>
          <w:rFonts w:ascii="宋体" w:eastAsia="宋体" w:hAnsi="宋体" w:cs="宋体" w:hint="eastAsia"/>
          <w:i/>
          <w:iCs/>
          <w:color w:val="5F5A60"/>
          <w:sz w:val="24"/>
          <w:szCs w:val="24"/>
          <w:lang w:eastAsia="zh-CN"/>
        </w:rPr>
        <w:t># 递归建树</w:t>
      </w:r>
      <w:r w:rsidRPr="004E767F">
        <w:rPr>
          <w:rFonts w:ascii="宋体" w:eastAsia="宋体" w:hAnsi="宋体" w:cs="宋体" w:hint="eastAsia"/>
          <w:i/>
          <w:iCs/>
          <w:color w:val="5F5A60"/>
          <w:sz w:val="24"/>
          <w:szCs w:val="24"/>
          <w:lang w:eastAsia="zh-CN"/>
        </w:rPr>
        <w:br/>
        <w:t xml:space="preserve">    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characterdic 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= 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{}  </w:t>
      </w:r>
      <w:r w:rsidRPr="004E767F">
        <w:rPr>
          <w:rFonts w:ascii="宋体" w:eastAsia="宋体" w:hAnsi="宋体" w:cs="宋体" w:hint="eastAsia"/>
          <w:i/>
          <w:iCs/>
          <w:color w:val="5F5A60"/>
          <w:sz w:val="24"/>
          <w:szCs w:val="24"/>
          <w:lang w:eastAsia="zh-CN"/>
        </w:rPr>
        <w:t># 当前的特征字典，根据当前数据集生成</w:t>
      </w:r>
      <w:r w:rsidRPr="004E767F">
        <w:rPr>
          <w:rFonts w:ascii="宋体" w:eastAsia="宋体" w:hAnsi="宋体" w:cs="宋体" w:hint="eastAsia"/>
          <w:i/>
          <w:iCs/>
          <w:color w:val="5F5A60"/>
          <w:sz w:val="24"/>
          <w:szCs w:val="24"/>
          <w:lang w:eastAsia="zh-CN"/>
        </w:rPr>
        <w:br/>
        <w:t xml:space="preserve">    </w:t>
      </w:r>
      <w:r w:rsidRPr="004E767F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 xml:space="preserve">for 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j </w:t>
      </w:r>
      <w:r w:rsidRPr="004E767F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 xml:space="preserve">in </w:t>
      </w:r>
      <w:r w:rsidRPr="004E767F">
        <w:rPr>
          <w:rFonts w:ascii="宋体" w:eastAsia="宋体" w:hAnsi="宋体" w:cs="宋体" w:hint="eastAsia"/>
          <w:color w:val="DAD085"/>
          <w:sz w:val="24"/>
          <w:szCs w:val="24"/>
          <w:lang w:eastAsia="zh-CN"/>
        </w:rPr>
        <w:t>range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(</w:t>
      </w:r>
      <w:r w:rsidRPr="004E767F">
        <w:rPr>
          <w:rFonts w:ascii="宋体" w:eastAsia="宋体" w:hAnsi="宋体" w:cs="宋体" w:hint="eastAsia"/>
          <w:color w:val="DAD085"/>
          <w:sz w:val="24"/>
          <w:szCs w:val="24"/>
          <w:lang w:eastAsia="zh-CN"/>
        </w:rPr>
        <w:t>len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(</w:t>
      </w:r>
      <w:r w:rsidRPr="004E767F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data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[</w:t>
      </w:r>
      <w:r w:rsidRPr="004E767F">
        <w:rPr>
          <w:rFonts w:ascii="宋体" w:eastAsia="宋体" w:hAnsi="宋体" w:cs="宋体" w:hint="eastAsia"/>
          <w:color w:val="CF6A4C"/>
          <w:sz w:val="24"/>
          <w:szCs w:val="24"/>
          <w:lang w:eastAsia="zh-CN"/>
        </w:rPr>
        <w:t>0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]) 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- </w:t>
      </w:r>
      <w:r w:rsidRPr="004E767F">
        <w:rPr>
          <w:rFonts w:ascii="宋体" w:eastAsia="宋体" w:hAnsi="宋体" w:cs="宋体" w:hint="eastAsia"/>
          <w:color w:val="CF6A4C"/>
          <w:sz w:val="24"/>
          <w:szCs w:val="24"/>
          <w:lang w:eastAsia="zh-CN"/>
        </w:rPr>
        <w:t>1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)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>: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br/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lastRenderedPageBreak/>
        <w:t xml:space="preserve">        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characterdic[j] 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= 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[]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br/>
        <w:t xml:space="preserve">        </w:t>
      </w:r>
      <w:r w:rsidRPr="004E767F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 xml:space="preserve">for 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datas </w:t>
      </w:r>
      <w:r w:rsidRPr="004E767F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 xml:space="preserve">in </w:t>
      </w:r>
      <w:r w:rsidRPr="004E767F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data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>: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br/>
        <w:t xml:space="preserve">            </w:t>
      </w:r>
      <w:r w:rsidRPr="004E767F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 xml:space="preserve">if 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datas[j] </w:t>
      </w:r>
      <w:r w:rsidRPr="004E767F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 xml:space="preserve">not in 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characterdic[j]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>: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br/>
        <w:t xml:space="preserve">                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characterdic[j].</w:t>
      </w:r>
      <w:r w:rsidRPr="004E767F">
        <w:rPr>
          <w:rFonts w:ascii="宋体" w:eastAsia="宋体" w:hAnsi="宋体" w:cs="宋体" w:hint="eastAsia"/>
          <w:color w:val="9B703F"/>
          <w:sz w:val="24"/>
          <w:szCs w:val="24"/>
          <w:lang w:eastAsia="zh-CN"/>
        </w:rPr>
        <w:t>append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(datas[j])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br/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br/>
        <w:t xml:space="preserve">    </w:t>
      </w:r>
      <w:r w:rsidRPr="004E767F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 xml:space="preserve">if </w:t>
      </w:r>
      <w:r w:rsidRPr="004E767F">
        <w:rPr>
          <w:rFonts w:ascii="宋体" w:eastAsia="宋体" w:hAnsi="宋体" w:cs="宋体" w:hint="eastAsia"/>
          <w:color w:val="DAD085"/>
          <w:sz w:val="24"/>
          <w:szCs w:val="24"/>
          <w:lang w:eastAsia="zh-CN"/>
        </w:rPr>
        <w:t>len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(</w:t>
      </w:r>
      <w:r w:rsidRPr="004E767F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data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) 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== </w:t>
      </w:r>
      <w:r w:rsidRPr="004E767F">
        <w:rPr>
          <w:rFonts w:ascii="宋体" w:eastAsia="宋体" w:hAnsi="宋体" w:cs="宋体" w:hint="eastAsia"/>
          <w:color w:val="CF6A4C"/>
          <w:sz w:val="24"/>
          <w:szCs w:val="24"/>
          <w:lang w:eastAsia="zh-CN"/>
        </w:rPr>
        <w:t>0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:  </w:t>
      </w:r>
      <w:r w:rsidRPr="004E767F">
        <w:rPr>
          <w:rFonts w:ascii="宋体" w:eastAsia="宋体" w:hAnsi="宋体" w:cs="宋体" w:hint="eastAsia"/>
          <w:i/>
          <w:iCs/>
          <w:color w:val="5F5A60"/>
          <w:sz w:val="24"/>
          <w:szCs w:val="24"/>
          <w:lang w:eastAsia="zh-CN"/>
        </w:rPr>
        <w:t># 若当前分类的数据集为0，则等于父节点中存在最多的值</w:t>
      </w:r>
      <w:r w:rsidRPr="004E767F">
        <w:rPr>
          <w:rFonts w:ascii="宋体" w:eastAsia="宋体" w:hAnsi="宋体" w:cs="宋体" w:hint="eastAsia"/>
          <w:i/>
          <w:iCs/>
          <w:color w:val="5F5A60"/>
          <w:sz w:val="24"/>
          <w:szCs w:val="24"/>
          <w:lang w:eastAsia="zh-CN"/>
        </w:rPr>
        <w:br/>
        <w:t xml:space="preserve">        </w:t>
      </w:r>
      <w:r w:rsidRPr="004E767F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root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.result 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= </w:t>
      </w:r>
      <w:r w:rsidRPr="004E767F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preresult</w:t>
      </w:r>
      <w:r w:rsidRPr="004E767F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br/>
        <w:t xml:space="preserve">        </w:t>
      </w:r>
      <w:r w:rsidRPr="004E767F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>return</w:t>
      </w:r>
      <w:r w:rsidRPr="004E767F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br/>
        <w:t xml:space="preserve">    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datadic 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= 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{}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br/>
        <w:t xml:space="preserve">    tmp 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= 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[]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br/>
        <w:t xml:space="preserve">    flag 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= </w:t>
      </w:r>
      <w:r w:rsidRPr="004E767F">
        <w:rPr>
          <w:rFonts w:ascii="宋体" w:eastAsia="宋体" w:hAnsi="宋体" w:cs="宋体" w:hint="eastAsia"/>
          <w:color w:val="CF6A4C"/>
          <w:sz w:val="24"/>
          <w:szCs w:val="24"/>
          <w:lang w:eastAsia="zh-CN"/>
        </w:rPr>
        <w:t>0</w:t>
      </w:r>
      <w:r w:rsidRPr="004E767F">
        <w:rPr>
          <w:rFonts w:ascii="宋体" w:eastAsia="宋体" w:hAnsi="宋体" w:cs="宋体" w:hint="eastAsia"/>
          <w:color w:val="CF6A4C"/>
          <w:sz w:val="24"/>
          <w:szCs w:val="24"/>
          <w:lang w:eastAsia="zh-CN"/>
        </w:rPr>
        <w:br/>
        <w:t xml:space="preserve">    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sum 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= </w:t>
      </w:r>
      <w:r w:rsidRPr="004E767F">
        <w:rPr>
          <w:rFonts w:ascii="宋体" w:eastAsia="宋体" w:hAnsi="宋体" w:cs="宋体" w:hint="eastAsia"/>
          <w:color w:val="CF6A4C"/>
          <w:sz w:val="24"/>
          <w:szCs w:val="24"/>
          <w:lang w:eastAsia="zh-CN"/>
        </w:rPr>
        <w:t>0</w:t>
      </w:r>
      <w:r w:rsidRPr="004E767F">
        <w:rPr>
          <w:rFonts w:ascii="宋体" w:eastAsia="宋体" w:hAnsi="宋体" w:cs="宋体" w:hint="eastAsia"/>
          <w:color w:val="CF6A4C"/>
          <w:sz w:val="24"/>
          <w:szCs w:val="24"/>
          <w:lang w:eastAsia="zh-CN"/>
        </w:rPr>
        <w:br/>
        <w:t xml:space="preserve">    </w:t>
      </w:r>
      <w:r w:rsidRPr="004E767F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 xml:space="preserve">for 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datas </w:t>
      </w:r>
      <w:r w:rsidRPr="004E767F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 xml:space="preserve">in </w:t>
      </w:r>
      <w:r w:rsidRPr="004E767F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data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>: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br/>
        <w:t xml:space="preserve">        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sum 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+= </w:t>
      </w:r>
      <w:r w:rsidRPr="004E767F">
        <w:rPr>
          <w:rFonts w:ascii="宋体" w:eastAsia="宋体" w:hAnsi="宋体" w:cs="宋体" w:hint="eastAsia"/>
          <w:color w:val="DAD085"/>
          <w:sz w:val="24"/>
          <w:szCs w:val="24"/>
          <w:lang w:eastAsia="zh-CN"/>
        </w:rPr>
        <w:t>int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(datas[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>-</w:t>
      </w:r>
      <w:r w:rsidRPr="004E767F">
        <w:rPr>
          <w:rFonts w:ascii="宋体" w:eastAsia="宋体" w:hAnsi="宋体" w:cs="宋体" w:hint="eastAsia"/>
          <w:color w:val="CF6A4C"/>
          <w:sz w:val="24"/>
          <w:szCs w:val="24"/>
          <w:lang w:eastAsia="zh-CN"/>
        </w:rPr>
        <w:t>1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])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br/>
        <w:t xml:space="preserve">    </w:t>
      </w:r>
      <w:r w:rsidRPr="004E767F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 xml:space="preserve">if 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sum 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&lt; </w:t>
      </w:r>
      <w:r w:rsidRPr="004E767F">
        <w:rPr>
          <w:rFonts w:ascii="宋体" w:eastAsia="宋体" w:hAnsi="宋体" w:cs="宋体" w:hint="eastAsia"/>
          <w:color w:val="DAD085"/>
          <w:sz w:val="24"/>
          <w:szCs w:val="24"/>
          <w:lang w:eastAsia="zh-CN"/>
        </w:rPr>
        <w:t>len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(</w:t>
      </w:r>
      <w:r w:rsidRPr="004E767F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data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) 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/ </w:t>
      </w:r>
      <w:r w:rsidRPr="004E767F">
        <w:rPr>
          <w:rFonts w:ascii="宋体" w:eastAsia="宋体" w:hAnsi="宋体" w:cs="宋体" w:hint="eastAsia"/>
          <w:color w:val="CF6A4C"/>
          <w:sz w:val="24"/>
          <w:szCs w:val="24"/>
          <w:lang w:eastAsia="zh-CN"/>
        </w:rPr>
        <w:t>2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>: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br/>
        <w:t xml:space="preserve">        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tmpresult 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= </w:t>
      </w:r>
      <w:r w:rsidRPr="004E767F">
        <w:rPr>
          <w:rFonts w:ascii="宋体" w:eastAsia="宋体" w:hAnsi="宋体" w:cs="宋体" w:hint="eastAsia"/>
          <w:color w:val="CF6A4C"/>
          <w:sz w:val="24"/>
          <w:szCs w:val="24"/>
          <w:lang w:eastAsia="zh-CN"/>
        </w:rPr>
        <w:t>0</w:t>
      </w:r>
      <w:r w:rsidRPr="004E767F">
        <w:rPr>
          <w:rFonts w:ascii="宋体" w:eastAsia="宋体" w:hAnsi="宋体" w:cs="宋体" w:hint="eastAsia"/>
          <w:color w:val="CF6A4C"/>
          <w:sz w:val="24"/>
          <w:szCs w:val="24"/>
          <w:lang w:eastAsia="zh-CN"/>
        </w:rPr>
        <w:br/>
        <w:t xml:space="preserve">    </w:t>
      </w:r>
      <w:r w:rsidRPr="004E767F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>else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>: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br/>
        <w:t xml:space="preserve">        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tmpresult 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= </w:t>
      </w:r>
      <w:r w:rsidRPr="004E767F">
        <w:rPr>
          <w:rFonts w:ascii="宋体" w:eastAsia="宋体" w:hAnsi="宋体" w:cs="宋体" w:hint="eastAsia"/>
          <w:color w:val="CF6A4C"/>
          <w:sz w:val="24"/>
          <w:szCs w:val="24"/>
          <w:lang w:eastAsia="zh-CN"/>
        </w:rPr>
        <w:t>1</w:t>
      </w:r>
      <w:r w:rsidRPr="004E767F">
        <w:rPr>
          <w:rFonts w:ascii="宋体" w:eastAsia="宋体" w:hAnsi="宋体" w:cs="宋体" w:hint="eastAsia"/>
          <w:color w:val="CF6A4C"/>
          <w:sz w:val="24"/>
          <w:szCs w:val="24"/>
          <w:lang w:eastAsia="zh-CN"/>
        </w:rPr>
        <w:br/>
        <w:t xml:space="preserve">    </w:t>
      </w:r>
      <w:r w:rsidRPr="004E767F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root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.mostresult 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= 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tmpresult  </w:t>
      </w:r>
      <w:r w:rsidRPr="004E767F">
        <w:rPr>
          <w:rFonts w:ascii="宋体" w:eastAsia="宋体" w:hAnsi="宋体" w:cs="宋体" w:hint="eastAsia"/>
          <w:i/>
          <w:iCs/>
          <w:color w:val="5F5A60"/>
          <w:sz w:val="24"/>
          <w:szCs w:val="24"/>
          <w:lang w:eastAsia="zh-CN"/>
        </w:rPr>
        <w:t># 找到当前数据集中最多出现的值</w:t>
      </w:r>
      <w:r w:rsidRPr="004E767F">
        <w:rPr>
          <w:rFonts w:ascii="宋体" w:eastAsia="宋体" w:hAnsi="宋体" w:cs="宋体" w:hint="eastAsia"/>
          <w:i/>
          <w:iCs/>
          <w:color w:val="5F5A60"/>
          <w:sz w:val="24"/>
          <w:szCs w:val="24"/>
          <w:lang w:eastAsia="zh-CN"/>
        </w:rPr>
        <w:br/>
        <w:t xml:space="preserve">    </w:t>
      </w:r>
      <w:r w:rsidRPr="004E767F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 xml:space="preserve">for 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datas </w:t>
      </w:r>
      <w:r w:rsidRPr="004E767F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 xml:space="preserve">in </w:t>
      </w:r>
      <w:r w:rsidRPr="004E767F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data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>: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br/>
        <w:t xml:space="preserve">        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tmp.</w:t>
      </w:r>
      <w:r w:rsidRPr="004E767F">
        <w:rPr>
          <w:rFonts w:ascii="宋体" w:eastAsia="宋体" w:hAnsi="宋体" w:cs="宋体" w:hint="eastAsia"/>
          <w:color w:val="9B703F"/>
          <w:sz w:val="24"/>
          <w:szCs w:val="24"/>
          <w:lang w:eastAsia="zh-CN"/>
        </w:rPr>
        <w:t>append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(datas[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>-</w:t>
      </w:r>
      <w:r w:rsidRPr="004E767F">
        <w:rPr>
          <w:rFonts w:ascii="宋体" w:eastAsia="宋体" w:hAnsi="宋体" w:cs="宋体" w:hint="eastAsia"/>
          <w:color w:val="CF6A4C"/>
          <w:sz w:val="24"/>
          <w:szCs w:val="24"/>
          <w:lang w:eastAsia="zh-CN"/>
        </w:rPr>
        <w:t>1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])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br/>
        <w:t xml:space="preserve">    </w:t>
      </w:r>
      <w:r w:rsidRPr="004E767F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 xml:space="preserve">if </w:t>
      </w:r>
      <w:r w:rsidRPr="004E767F">
        <w:rPr>
          <w:rFonts w:ascii="宋体" w:eastAsia="宋体" w:hAnsi="宋体" w:cs="宋体" w:hint="eastAsia"/>
          <w:color w:val="DAD085"/>
          <w:sz w:val="24"/>
          <w:szCs w:val="24"/>
          <w:lang w:eastAsia="zh-CN"/>
        </w:rPr>
        <w:t>len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(</w:t>
      </w:r>
      <w:r w:rsidRPr="004E767F">
        <w:rPr>
          <w:rFonts w:ascii="宋体" w:eastAsia="宋体" w:hAnsi="宋体" w:cs="宋体" w:hint="eastAsia"/>
          <w:color w:val="DAD085"/>
          <w:sz w:val="24"/>
          <w:szCs w:val="24"/>
          <w:lang w:eastAsia="zh-CN"/>
        </w:rPr>
        <w:t>set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(tmp)) 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== </w:t>
      </w:r>
      <w:r w:rsidRPr="004E767F">
        <w:rPr>
          <w:rFonts w:ascii="宋体" w:eastAsia="宋体" w:hAnsi="宋体" w:cs="宋体" w:hint="eastAsia"/>
          <w:color w:val="CF6A4C"/>
          <w:sz w:val="24"/>
          <w:szCs w:val="24"/>
          <w:lang w:eastAsia="zh-CN"/>
        </w:rPr>
        <w:t>1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:  </w:t>
      </w:r>
      <w:r w:rsidRPr="004E767F">
        <w:rPr>
          <w:rFonts w:ascii="宋体" w:eastAsia="宋体" w:hAnsi="宋体" w:cs="宋体" w:hint="eastAsia"/>
          <w:i/>
          <w:iCs/>
          <w:color w:val="5F5A60"/>
          <w:sz w:val="24"/>
          <w:szCs w:val="24"/>
          <w:lang w:eastAsia="zh-CN"/>
        </w:rPr>
        <w:t># 是否数据集的值相同</w:t>
      </w:r>
      <w:r w:rsidRPr="004E767F">
        <w:rPr>
          <w:rFonts w:ascii="宋体" w:eastAsia="宋体" w:hAnsi="宋体" w:cs="宋体" w:hint="eastAsia"/>
          <w:i/>
          <w:iCs/>
          <w:color w:val="5F5A60"/>
          <w:sz w:val="24"/>
          <w:szCs w:val="24"/>
          <w:lang w:eastAsia="zh-CN"/>
        </w:rPr>
        <w:br/>
        <w:t xml:space="preserve">        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flag 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= </w:t>
      </w:r>
      <w:r w:rsidRPr="004E767F">
        <w:rPr>
          <w:rFonts w:ascii="宋体" w:eastAsia="宋体" w:hAnsi="宋体" w:cs="宋体" w:hint="eastAsia"/>
          <w:color w:val="CF6A4C"/>
          <w:sz w:val="24"/>
          <w:szCs w:val="24"/>
          <w:lang w:eastAsia="zh-CN"/>
        </w:rPr>
        <w:t>1</w:t>
      </w:r>
      <w:r w:rsidRPr="004E767F">
        <w:rPr>
          <w:rFonts w:ascii="宋体" w:eastAsia="宋体" w:hAnsi="宋体" w:cs="宋体" w:hint="eastAsia"/>
          <w:color w:val="CF6A4C"/>
          <w:sz w:val="24"/>
          <w:szCs w:val="24"/>
          <w:lang w:eastAsia="zh-CN"/>
        </w:rPr>
        <w:br/>
        <w:t xml:space="preserve">    </w:t>
      </w:r>
      <w:r w:rsidRPr="004E767F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 xml:space="preserve">if </w:t>
      </w:r>
      <w:r w:rsidRPr="004E767F">
        <w:rPr>
          <w:rFonts w:ascii="宋体" w:eastAsia="宋体" w:hAnsi="宋体" w:cs="宋体" w:hint="eastAsia"/>
          <w:color w:val="DAD085"/>
          <w:sz w:val="24"/>
          <w:szCs w:val="24"/>
          <w:lang w:eastAsia="zh-CN"/>
        </w:rPr>
        <w:t>len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(</w:t>
      </w:r>
      <w:r w:rsidRPr="004E767F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data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[</w:t>
      </w:r>
      <w:r w:rsidRPr="004E767F">
        <w:rPr>
          <w:rFonts w:ascii="宋体" w:eastAsia="宋体" w:hAnsi="宋体" w:cs="宋体" w:hint="eastAsia"/>
          <w:color w:val="CF6A4C"/>
          <w:sz w:val="24"/>
          <w:szCs w:val="24"/>
          <w:lang w:eastAsia="zh-CN"/>
        </w:rPr>
        <w:t>0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]) 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&gt; </w:t>
      </w:r>
      <w:r w:rsidRPr="004E767F">
        <w:rPr>
          <w:rFonts w:ascii="宋体" w:eastAsia="宋体" w:hAnsi="宋体" w:cs="宋体" w:hint="eastAsia"/>
          <w:color w:val="CF6A4C"/>
          <w:sz w:val="24"/>
          <w:szCs w:val="24"/>
          <w:lang w:eastAsia="zh-CN"/>
        </w:rPr>
        <w:t xml:space="preserve">1 </w:t>
      </w:r>
      <w:r w:rsidRPr="004E767F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 xml:space="preserve">and 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flag 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== </w:t>
      </w:r>
      <w:r w:rsidRPr="004E767F">
        <w:rPr>
          <w:rFonts w:ascii="宋体" w:eastAsia="宋体" w:hAnsi="宋体" w:cs="宋体" w:hint="eastAsia"/>
          <w:color w:val="CF6A4C"/>
          <w:sz w:val="24"/>
          <w:szCs w:val="24"/>
          <w:lang w:eastAsia="zh-CN"/>
        </w:rPr>
        <w:t>0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:  </w:t>
      </w:r>
      <w:r w:rsidRPr="004E767F">
        <w:rPr>
          <w:rFonts w:ascii="宋体" w:eastAsia="宋体" w:hAnsi="宋体" w:cs="宋体" w:hint="eastAsia"/>
          <w:i/>
          <w:iCs/>
          <w:color w:val="5F5A60"/>
          <w:sz w:val="24"/>
          <w:szCs w:val="24"/>
          <w:lang w:eastAsia="zh-CN"/>
        </w:rPr>
        <w:t># 若数据集的值不相同，则建立子节点</w:t>
      </w:r>
      <w:r w:rsidRPr="004E767F">
        <w:rPr>
          <w:rFonts w:ascii="宋体" w:eastAsia="宋体" w:hAnsi="宋体" w:cs="宋体" w:hint="eastAsia"/>
          <w:i/>
          <w:iCs/>
          <w:color w:val="5F5A60"/>
          <w:sz w:val="24"/>
          <w:szCs w:val="24"/>
          <w:lang w:eastAsia="zh-CN"/>
        </w:rPr>
        <w:br/>
        <w:t xml:space="preserve">        </w:t>
      </w:r>
      <w:r w:rsidRPr="004E767F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root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.child 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= 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{}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br/>
        <w:t xml:space="preserve">    </w:t>
      </w:r>
      <w:r w:rsidRPr="004E767F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 xml:space="preserve">elif 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flag 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== </w:t>
      </w:r>
      <w:r w:rsidRPr="004E767F">
        <w:rPr>
          <w:rFonts w:ascii="宋体" w:eastAsia="宋体" w:hAnsi="宋体" w:cs="宋体" w:hint="eastAsia"/>
          <w:color w:val="CF6A4C"/>
          <w:sz w:val="24"/>
          <w:szCs w:val="24"/>
          <w:lang w:eastAsia="zh-CN"/>
        </w:rPr>
        <w:t>1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:  </w:t>
      </w:r>
      <w:r w:rsidRPr="004E767F">
        <w:rPr>
          <w:rFonts w:ascii="宋体" w:eastAsia="宋体" w:hAnsi="宋体" w:cs="宋体" w:hint="eastAsia"/>
          <w:i/>
          <w:iCs/>
          <w:color w:val="5F5A60"/>
          <w:sz w:val="24"/>
          <w:szCs w:val="24"/>
          <w:lang w:eastAsia="zh-CN"/>
        </w:rPr>
        <w:t># 否则，该节点的值为这个数据集的值</w:t>
      </w:r>
      <w:r w:rsidRPr="004E767F">
        <w:rPr>
          <w:rFonts w:ascii="宋体" w:eastAsia="宋体" w:hAnsi="宋体" w:cs="宋体" w:hint="eastAsia"/>
          <w:i/>
          <w:iCs/>
          <w:color w:val="5F5A60"/>
          <w:sz w:val="24"/>
          <w:szCs w:val="24"/>
          <w:lang w:eastAsia="zh-CN"/>
        </w:rPr>
        <w:br/>
        <w:t xml:space="preserve">        </w:t>
      </w:r>
      <w:r w:rsidRPr="004E767F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root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.result 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= </w:t>
      </w:r>
      <w:r w:rsidRPr="004E767F">
        <w:rPr>
          <w:rFonts w:ascii="宋体" w:eastAsia="宋体" w:hAnsi="宋体" w:cs="宋体" w:hint="eastAsia"/>
          <w:color w:val="DAD085"/>
          <w:sz w:val="24"/>
          <w:szCs w:val="24"/>
          <w:lang w:eastAsia="zh-CN"/>
        </w:rPr>
        <w:t>int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(tmp[</w:t>
      </w:r>
      <w:r w:rsidRPr="004E767F">
        <w:rPr>
          <w:rFonts w:ascii="宋体" w:eastAsia="宋体" w:hAnsi="宋体" w:cs="宋体" w:hint="eastAsia"/>
          <w:color w:val="CF6A4C"/>
          <w:sz w:val="24"/>
          <w:szCs w:val="24"/>
          <w:lang w:eastAsia="zh-CN"/>
        </w:rPr>
        <w:t>0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])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br/>
        <w:t xml:space="preserve">        </w:t>
      </w:r>
      <w:r w:rsidRPr="004E767F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>return</w:t>
      </w:r>
      <w:r w:rsidRPr="004E767F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br/>
        <w:t xml:space="preserve">    else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>: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br/>
        <w:t xml:space="preserve">        </w:t>
      </w:r>
      <w:r w:rsidRPr="004E767F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root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.result 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= 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tmpresult  </w:t>
      </w:r>
      <w:r w:rsidRPr="004E767F">
        <w:rPr>
          <w:rFonts w:ascii="宋体" w:eastAsia="宋体" w:hAnsi="宋体" w:cs="宋体" w:hint="eastAsia"/>
          <w:i/>
          <w:iCs/>
          <w:color w:val="5F5A60"/>
          <w:sz w:val="24"/>
          <w:szCs w:val="24"/>
          <w:lang w:eastAsia="zh-CN"/>
        </w:rPr>
        <w:t># 为叶节点：叶节点的值为最多出现的值</w:t>
      </w:r>
      <w:r w:rsidRPr="004E767F">
        <w:rPr>
          <w:rFonts w:ascii="宋体" w:eastAsia="宋体" w:hAnsi="宋体" w:cs="宋体" w:hint="eastAsia"/>
          <w:i/>
          <w:iCs/>
          <w:color w:val="5F5A60"/>
          <w:sz w:val="24"/>
          <w:szCs w:val="24"/>
          <w:lang w:eastAsia="zh-CN"/>
        </w:rPr>
        <w:br/>
        <w:t xml:space="preserve">        </w:t>
      </w:r>
      <w:r w:rsidRPr="004E767F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>return</w:t>
      </w:r>
      <w:r w:rsidRPr="004E767F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br/>
      </w:r>
      <w:r w:rsidRPr="004E767F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br/>
        <w:t xml:space="preserve">    if </w:t>
      </w:r>
      <w:r w:rsidRPr="004E767F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 xml:space="preserve">k 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== </w:t>
      </w:r>
      <w:r w:rsidRPr="004E767F">
        <w:rPr>
          <w:rFonts w:ascii="宋体" w:eastAsia="宋体" w:hAnsi="宋体" w:cs="宋体" w:hint="eastAsia"/>
          <w:color w:val="8F9D6A"/>
          <w:sz w:val="24"/>
          <w:szCs w:val="24"/>
          <w:lang w:eastAsia="zh-CN"/>
        </w:rPr>
        <w:t>'0'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:  </w:t>
      </w:r>
      <w:r w:rsidRPr="004E767F">
        <w:rPr>
          <w:rFonts w:ascii="宋体" w:eastAsia="宋体" w:hAnsi="宋体" w:cs="宋体" w:hint="eastAsia"/>
          <w:i/>
          <w:iCs/>
          <w:color w:val="5F5A60"/>
          <w:sz w:val="24"/>
          <w:szCs w:val="24"/>
          <w:lang w:eastAsia="zh-CN"/>
        </w:rPr>
        <w:t># 根据K的不同选择不同的判别规则</w:t>
      </w:r>
      <w:r w:rsidRPr="004E767F">
        <w:rPr>
          <w:rFonts w:ascii="宋体" w:eastAsia="宋体" w:hAnsi="宋体" w:cs="宋体" w:hint="eastAsia"/>
          <w:i/>
          <w:iCs/>
          <w:color w:val="5F5A60"/>
          <w:sz w:val="24"/>
          <w:szCs w:val="24"/>
          <w:lang w:eastAsia="zh-CN"/>
        </w:rPr>
        <w:br/>
        <w:t xml:space="preserve">        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character 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= </w:t>
      </w:r>
      <w:r w:rsidRPr="004E767F">
        <w:rPr>
          <w:rFonts w:ascii="宋体" w:eastAsia="宋体" w:hAnsi="宋体" w:cs="宋体" w:hint="eastAsia"/>
          <w:color w:val="9B703F"/>
          <w:sz w:val="24"/>
          <w:szCs w:val="24"/>
          <w:lang w:eastAsia="zh-CN"/>
        </w:rPr>
        <w:t>informationgain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(</w:t>
      </w:r>
      <w:r w:rsidRPr="004E767F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data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, </w:t>
      </w:r>
      <w:r w:rsidRPr="004E767F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hd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)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br/>
        <w:t xml:space="preserve">    </w:t>
      </w:r>
      <w:r w:rsidRPr="004E767F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 xml:space="preserve">elif </w:t>
      </w:r>
      <w:r w:rsidRPr="004E767F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 xml:space="preserve">k 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== </w:t>
      </w:r>
      <w:r w:rsidRPr="004E767F">
        <w:rPr>
          <w:rFonts w:ascii="宋体" w:eastAsia="宋体" w:hAnsi="宋体" w:cs="宋体" w:hint="eastAsia"/>
          <w:color w:val="8F9D6A"/>
          <w:sz w:val="24"/>
          <w:szCs w:val="24"/>
          <w:lang w:eastAsia="zh-CN"/>
        </w:rPr>
        <w:t>'1'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>: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br/>
        <w:t xml:space="preserve">        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character 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= </w:t>
      </w:r>
      <w:r w:rsidRPr="004E767F">
        <w:rPr>
          <w:rFonts w:ascii="宋体" w:eastAsia="宋体" w:hAnsi="宋体" w:cs="宋体" w:hint="eastAsia"/>
          <w:color w:val="9B703F"/>
          <w:sz w:val="24"/>
          <w:szCs w:val="24"/>
          <w:lang w:eastAsia="zh-CN"/>
        </w:rPr>
        <w:t>informationgainprobablity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(</w:t>
      </w:r>
      <w:r w:rsidRPr="004E767F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data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, </w:t>
      </w:r>
      <w:r w:rsidRPr="004E767F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hd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)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br/>
        <w:t xml:space="preserve">    </w:t>
      </w:r>
      <w:r w:rsidRPr="004E767F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>else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>: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br/>
        <w:t xml:space="preserve">        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character 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= </w:t>
      </w:r>
      <w:r w:rsidRPr="004E767F">
        <w:rPr>
          <w:rFonts w:ascii="宋体" w:eastAsia="宋体" w:hAnsi="宋体" w:cs="宋体" w:hint="eastAsia"/>
          <w:color w:val="9B703F"/>
          <w:sz w:val="24"/>
          <w:szCs w:val="24"/>
          <w:lang w:eastAsia="zh-CN"/>
        </w:rPr>
        <w:t>gini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(</w:t>
      </w:r>
      <w:r w:rsidRPr="004E767F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data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)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br/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br/>
        <w:t xml:space="preserve">    </w:t>
      </w:r>
      <w:r w:rsidRPr="004E767F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root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.character 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= 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character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br/>
        <w:t xml:space="preserve">    </w:t>
      </w:r>
      <w:r w:rsidRPr="004E767F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 xml:space="preserve">for 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datass </w:t>
      </w:r>
      <w:r w:rsidRPr="004E767F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 xml:space="preserve">in 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characterdic[character]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>: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br/>
        <w:t xml:space="preserve">        </w:t>
      </w:r>
      <w:r w:rsidRPr="004E767F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root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.child[datass] 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= </w:t>
      </w:r>
      <w:r w:rsidRPr="004E767F">
        <w:rPr>
          <w:rFonts w:ascii="宋体" w:eastAsia="宋体" w:hAnsi="宋体" w:cs="宋体" w:hint="eastAsia"/>
          <w:color w:val="9B703F"/>
          <w:sz w:val="24"/>
          <w:szCs w:val="24"/>
          <w:lang w:eastAsia="zh-CN"/>
        </w:rPr>
        <w:t>node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()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br/>
        <w:t xml:space="preserve">        datadic[datass] 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= 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[]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br/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lastRenderedPageBreak/>
        <w:t xml:space="preserve">    </w:t>
      </w:r>
      <w:r w:rsidRPr="004E767F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 xml:space="preserve">for 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datas </w:t>
      </w:r>
      <w:r w:rsidRPr="004E767F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 xml:space="preserve">in </w:t>
      </w:r>
      <w:r w:rsidRPr="004E767F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data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>: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br/>
        <w:t xml:space="preserve">        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datadic[datas[character]].</w:t>
      </w:r>
      <w:r w:rsidRPr="004E767F">
        <w:rPr>
          <w:rFonts w:ascii="宋体" w:eastAsia="宋体" w:hAnsi="宋体" w:cs="宋体" w:hint="eastAsia"/>
          <w:color w:val="9B703F"/>
          <w:sz w:val="24"/>
          <w:szCs w:val="24"/>
          <w:lang w:eastAsia="zh-CN"/>
        </w:rPr>
        <w:t>append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(datas)  </w:t>
      </w:r>
      <w:r w:rsidRPr="004E767F">
        <w:rPr>
          <w:rFonts w:ascii="宋体" w:eastAsia="宋体" w:hAnsi="宋体" w:cs="宋体" w:hint="eastAsia"/>
          <w:i/>
          <w:iCs/>
          <w:color w:val="5F5A60"/>
          <w:sz w:val="24"/>
          <w:szCs w:val="24"/>
          <w:lang w:eastAsia="zh-CN"/>
        </w:rPr>
        <w:t># 数据集字典为当前数据集的一个划分</w:t>
      </w:r>
      <w:r w:rsidRPr="004E767F">
        <w:rPr>
          <w:rFonts w:ascii="宋体" w:eastAsia="宋体" w:hAnsi="宋体" w:cs="宋体" w:hint="eastAsia"/>
          <w:i/>
          <w:iCs/>
          <w:color w:val="5F5A60"/>
          <w:sz w:val="24"/>
          <w:szCs w:val="24"/>
          <w:lang w:eastAsia="zh-CN"/>
        </w:rPr>
        <w:br/>
        <w:t xml:space="preserve">    </w:t>
      </w:r>
      <w:r w:rsidRPr="004E767F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 xml:space="preserve">for 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values </w:t>
      </w:r>
      <w:r w:rsidRPr="004E767F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 xml:space="preserve">in 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datadic.</w:t>
      </w:r>
      <w:r w:rsidRPr="004E767F">
        <w:rPr>
          <w:rFonts w:ascii="宋体" w:eastAsia="宋体" w:hAnsi="宋体" w:cs="宋体" w:hint="eastAsia"/>
          <w:color w:val="9B703F"/>
          <w:sz w:val="24"/>
          <w:szCs w:val="24"/>
          <w:lang w:eastAsia="zh-CN"/>
        </w:rPr>
        <w:t>values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()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>: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br/>
        <w:t xml:space="preserve">        </w:t>
      </w:r>
      <w:r w:rsidRPr="004E767F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 xml:space="preserve">for 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disdata </w:t>
      </w:r>
      <w:r w:rsidRPr="004E767F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 xml:space="preserve">in 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values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>: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br/>
        <w:t xml:space="preserve">            </w:t>
      </w:r>
      <w:r w:rsidRPr="004E767F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 xml:space="preserve">del 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(disdata[character])  </w:t>
      </w:r>
      <w:r w:rsidRPr="004E767F">
        <w:rPr>
          <w:rFonts w:ascii="宋体" w:eastAsia="宋体" w:hAnsi="宋体" w:cs="宋体" w:hint="eastAsia"/>
          <w:i/>
          <w:iCs/>
          <w:color w:val="5F5A60"/>
          <w:sz w:val="24"/>
          <w:szCs w:val="24"/>
          <w:lang w:eastAsia="zh-CN"/>
        </w:rPr>
        <w:t># 在数据集中删去特征</w:t>
      </w:r>
      <w:r w:rsidRPr="004E767F">
        <w:rPr>
          <w:rFonts w:ascii="宋体" w:eastAsia="宋体" w:hAnsi="宋体" w:cs="宋体" w:hint="eastAsia"/>
          <w:i/>
          <w:iCs/>
          <w:color w:val="5F5A60"/>
          <w:sz w:val="24"/>
          <w:szCs w:val="24"/>
          <w:lang w:eastAsia="zh-CN"/>
        </w:rPr>
        <w:br/>
        <w:t xml:space="preserve">    </w:t>
      </w:r>
      <w:r w:rsidRPr="004E767F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 xml:space="preserve">for 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key </w:t>
      </w:r>
      <w:r w:rsidRPr="004E767F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 xml:space="preserve">in </w:t>
      </w:r>
      <w:r w:rsidRPr="004E767F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root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.child.</w:t>
      </w:r>
      <w:r w:rsidRPr="004E767F">
        <w:rPr>
          <w:rFonts w:ascii="宋体" w:eastAsia="宋体" w:hAnsi="宋体" w:cs="宋体" w:hint="eastAsia"/>
          <w:color w:val="9B703F"/>
          <w:sz w:val="24"/>
          <w:szCs w:val="24"/>
          <w:lang w:eastAsia="zh-CN"/>
        </w:rPr>
        <w:t>keys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()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>:</w:t>
      </w:r>
      <w:r w:rsidRPr="004E767F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br/>
        <w:t xml:space="preserve">        </w:t>
      </w:r>
      <w:r w:rsidRPr="004E767F">
        <w:rPr>
          <w:rFonts w:ascii="宋体" w:eastAsia="宋体" w:hAnsi="宋体" w:cs="宋体" w:hint="eastAsia"/>
          <w:color w:val="9B703F"/>
          <w:sz w:val="24"/>
          <w:szCs w:val="24"/>
          <w:lang w:eastAsia="zh-CN"/>
        </w:rPr>
        <w:t>createtree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(</w:t>
      </w:r>
      <w:r w:rsidRPr="004E767F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root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.child[key], datadic[key], </w:t>
      </w:r>
      <w:r w:rsidRPr="004E767F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hd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, tmpresult, </w:t>
      </w:r>
      <w:r w:rsidRPr="004E767F">
        <w:rPr>
          <w:rFonts w:ascii="宋体" w:eastAsia="宋体" w:hAnsi="宋体" w:cs="宋体" w:hint="eastAsia"/>
          <w:color w:val="CF6A4C"/>
          <w:sz w:val="24"/>
          <w:szCs w:val="24"/>
          <w:lang w:eastAsia="zh-CN"/>
        </w:rPr>
        <w:t>0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, </w:t>
      </w:r>
      <w:r w:rsidRPr="004E767F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k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)</w:t>
      </w:r>
      <w:r w:rsidRPr="004E767F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br/>
        <w:t xml:space="preserve">    </w:t>
      </w:r>
      <w:r w:rsidRPr="004E767F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>return</w:t>
      </w:r>
    </w:p>
    <w:p w:rsidR="004E767F" w:rsidRDefault="004E767F" w:rsidP="004F5A17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</w:p>
    <w:p w:rsidR="00345625" w:rsidRPr="00F2187F" w:rsidRDefault="00345625" w:rsidP="004F5A17">
      <w:pPr>
        <w:rPr>
          <w:rFonts w:ascii="华文中宋" w:eastAsia="华文中宋" w:hAnsi="华文中宋"/>
          <w:b/>
          <w:color w:val="000000" w:themeColor="text1"/>
          <w:sz w:val="24"/>
          <w:szCs w:val="24"/>
          <w:lang w:eastAsia="zh-CN"/>
        </w:rPr>
      </w:pPr>
      <w:r w:rsidRPr="00F2187F">
        <w:rPr>
          <w:rFonts w:ascii="华文中宋" w:eastAsia="华文中宋" w:hAnsi="华文中宋"/>
          <w:b/>
          <w:color w:val="000000" w:themeColor="text1"/>
          <w:sz w:val="24"/>
          <w:szCs w:val="24"/>
          <w:lang w:eastAsia="zh-CN"/>
        </w:rPr>
        <w:tab/>
        <w:t>4</w:t>
      </w:r>
      <w:r w:rsidRPr="00F2187F">
        <w:rPr>
          <w:rFonts w:ascii="华文中宋" w:eastAsia="华文中宋" w:hAnsi="华文中宋" w:hint="eastAsia"/>
          <w:b/>
          <w:color w:val="000000" w:themeColor="text1"/>
          <w:sz w:val="24"/>
          <w:szCs w:val="24"/>
          <w:lang w:eastAsia="zh-CN"/>
        </w:rPr>
        <w:t>、</w:t>
      </w:r>
      <w:r w:rsidR="00945B31" w:rsidRPr="00F2187F">
        <w:rPr>
          <w:rFonts w:ascii="华文中宋" w:eastAsia="华文中宋" w:hAnsi="华文中宋" w:hint="eastAsia"/>
          <w:b/>
          <w:color w:val="000000" w:themeColor="text1"/>
          <w:sz w:val="24"/>
          <w:szCs w:val="24"/>
          <w:lang w:eastAsia="zh-CN"/>
        </w:rPr>
        <w:t>决策树输出</w:t>
      </w:r>
    </w:p>
    <w:p w:rsidR="00945B31" w:rsidRDefault="00945B31" w:rsidP="004F5A17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ab/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决策树本身的构造注定了没有一个可观的直接输出。但是python里的graphviz库可以通过建结点和边达成一个直观输出，通过对建好的树进行先序遍历从而逐步建立点和边，代码如下：</w:t>
      </w:r>
    </w:p>
    <w:p w:rsidR="00945B31" w:rsidRPr="00945B31" w:rsidRDefault="00945B31" w:rsidP="00945B31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F8F8F8"/>
          <w:sz w:val="24"/>
          <w:szCs w:val="24"/>
          <w:lang w:eastAsia="zh-CN"/>
        </w:rPr>
      </w:pPr>
      <w:r w:rsidRPr="00945B31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 xml:space="preserve">def </w:t>
      </w:r>
      <w:r w:rsidRPr="00945B31">
        <w:rPr>
          <w:rFonts w:ascii="宋体" w:eastAsia="宋体" w:hAnsi="宋体" w:cs="宋体" w:hint="eastAsia"/>
          <w:color w:val="9B703F"/>
          <w:sz w:val="24"/>
          <w:szCs w:val="24"/>
          <w:lang w:eastAsia="zh-CN"/>
        </w:rPr>
        <w:t>printtree</w:t>
      </w:r>
      <w:r w:rsidRPr="00945B31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(</w:t>
      </w:r>
      <w:r w:rsidRPr="00945B31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root</w:t>
      </w:r>
      <w:r w:rsidRPr="00945B31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, </w:t>
      </w:r>
      <w:r w:rsidRPr="00945B31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lastname</w:t>
      </w:r>
      <w:r w:rsidRPr="00945B31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)</w:t>
      </w:r>
      <w:r w:rsidRPr="00945B31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:  </w:t>
      </w:r>
      <w:r w:rsidRPr="00945B31">
        <w:rPr>
          <w:rFonts w:ascii="宋体" w:eastAsia="宋体" w:hAnsi="宋体" w:cs="宋体" w:hint="eastAsia"/>
          <w:i/>
          <w:iCs/>
          <w:color w:val="5F5A60"/>
          <w:sz w:val="24"/>
          <w:szCs w:val="24"/>
          <w:lang w:eastAsia="zh-CN"/>
        </w:rPr>
        <w:t># 利用graphviz画图</w:t>
      </w:r>
      <w:r w:rsidRPr="00945B31">
        <w:rPr>
          <w:rFonts w:ascii="宋体" w:eastAsia="宋体" w:hAnsi="宋体" w:cs="宋体" w:hint="eastAsia"/>
          <w:i/>
          <w:iCs/>
          <w:color w:val="5F5A60"/>
          <w:sz w:val="24"/>
          <w:szCs w:val="24"/>
          <w:lang w:eastAsia="zh-CN"/>
        </w:rPr>
        <w:br/>
        <w:t xml:space="preserve">    </w:t>
      </w:r>
      <w:r w:rsidRPr="00945B31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testdic </w:t>
      </w:r>
      <w:r w:rsidRPr="00945B31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= </w:t>
      </w:r>
      <w:r w:rsidRPr="00945B31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root</w:t>
      </w:r>
      <w:r w:rsidRPr="00945B31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.child</w:t>
      </w:r>
      <w:r w:rsidRPr="00945B31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br/>
        <w:t xml:space="preserve">    </w:t>
      </w:r>
      <w:r w:rsidRPr="00945B31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 xml:space="preserve">for </w:t>
      </w:r>
      <w:r w:rsidRPr="00945B31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keys </w:t>
      </w:r>
      <w:r w:rsidRPr="00945B31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 xml:space="preserve">in </w:t>
      </w:r>
      <w:r w:rsidRPr="00945B31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testdic</w:t>
      </w:r>
      <w:r w:rsidRPr="00945B31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>:</w:t>
      </w:r>
      <w:r w:rsidRPr="00945B31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br/>
        <w:t xml:space="preserve">        </w:t>
      </w:r>
      <w:r w:rsidRPr="00945B31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 xml:space="preserve">if </w:t>
      </w:r>
      <w:r w:rsidRPr="00945B31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root</w:t>
      </w:r>
      <w:r w:rsidRPr="00945B31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.result </w:t>
      </w:r>
      <w:r w:rsidRPr="00945B31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>!= -</w:t>
      </w:r>
      <w:r w:rsidRPr="00945B31">
        <w:rPr>
          <w:rFonts w:ascii="宋体" w:eastAsia="宋体" w:hAnsi="宋体" w:cs="宋体" w:hint="eastAsia"/>
          <w:color w:val="CF6A4C"/>
          <w:sz w:val="24"/>
          <w:szCs w:val="24"/>
          <w:lang w:eastAsia="zh-CN"/>
        </w:rPr>
        <w:t>1</w:t>
      </w:r>
      <w:r w:rsidRPr="00945B31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>:</w:t>
      </w:r>
      <w:r w:rsidRPr="00945B31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br/>
        <w:t xml:space="preserve">            </w:t>
      </w:r>
      <w:r w:rsidRPr="00945B31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lastname1 </w:t>
      </w:r>
      <w:r w:rsidRPr="00945B31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= </w:t>
      </w:r>
      <w:r w:rsidRPr="00945B31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root</w:t>
      </w:r>
      <w:r w:rsidRPr="00945B31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.result</w:t>
      </w:r>
      <w:r w:rsidRPr="00945B31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br/>
        <w:t xml:space="preserve">            dot.</w:t>
      </w:r>
      <w:r w:rsidRPr="00945B31">
        <w:rPr>
          <w:rFonts w:ascii="宋体" w:eastAsia="宋体" w:hAnsi="宋体" w:cs="宋体" w:hint="eastAsia"/>
          <w:color w:val="9B703F"/>
          <w:sz w:val="24"/>
          <w:szCs w:val="24"/>
          <w:lang w:eastAsia="zh-CN"/>
        </w:rPr>
        <w:t>node</w:t>
      </w:r>
      <w:r w:rsidRPr="00945B31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(</w:t>
      </w:r>
      <w:r w:rsidRPr="00945B31">
        <w:rPr>
          <w:rFonts w:ascii="宋体" w:eastAsia="宋体" w:hAnsi="宋体" w:cs="宋体" w:hint="eastAsia"/>
          <w:color w:val="DAD085"/>
          <w:sz w:val="24"/>
          <w:szCs w:val="24"/>
          <w:lang w:eastAsia="zh-CN"/>
        </w:rPr>
        <w:t>str</w:t>
      </w:r>
      <w:r w:rsidRPr="00945B31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(lastname1))</w:t>
      </w:r>
      <w:r w:rsidRPr="00945B31">
        <w:rPr>
          <w:rFonts w:ascii="宋体" w:eastAsia="宋体" w:hAnsi="宋体" w:cs="宋体" w:hint="eastAsia"/>
          <w:i/>
          <w:iCs/>
          <w:color w:val="5F5A60"/>
          <w:sz w:val="24"/>
          <w:szCs w:val="24"/>
          <w:lang w:eastAsia="zh-CN"/>
        </w:rPr>
        <w:t>#节点名称</w:t>
      </w:r>
      <w:r w:rsidRPr="00945B31">
        <w:rPr>
          <w:rFonts w:ascii="宋体" w:eastAsia="宋体" w:hAnsi="宋体" w:cs="宋体" w:hint="eastAsia"/>
          <w:i/>
          <w:iCs/>
          <w:color w:val="5F5A60"/>
          <w:sz w:val="24"/>
          <w:szCs w:val="24"/>
          <w:lang w:eastAsia="zh-CN"/>
        </w:rPr>
        <w:br/>
        <w:t xml:space="preserve">            </w:t>
      </w:r>
      <w:r w:rsidRPr="00945B31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dot.</w:t>
      </w:r>
      <w:r w:rsidRPr="00945B31">
        <w:rPr>
          <w:rFonts w:ascii="宋体" w:eastAsia="宋体" w:hAnsi="宋体" w:cs="宋体" w:hint="eastAsia"/>
          <w:color w:val="9B703F"/>
          <w:sz w:val="24"/>
          <w:szCs w:val="24"/>
          <w:lang w:eastAsia="zh-CN"/>
        </w:rPr>
        <w:t>edge</w:t>
      </w:r>
      <w:r w:rsidRPr="00945B31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(</w:t>
      </w:r>
      <w:r w:rsidRPr="00945B31">
        <w:rPr>
          <w:rFonts w:ascii="宋体" w:eastAsia="宋体" w:hAnsi="宋体" w:cs="宋体" w:hint="eastAsia"/>
          <w:color w:val="DAD085"/>
          <w:sz w:val="24"/>
          <w:szCs w:val="24"/>
          <w:lang w:eastAsia="zh-CN"/>
        </w:rPr>
        <w:t>str</w:t>
      </w:r>
      <w:r w:rsidRPr="00945B31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(</w:t>
      </w:r>
      <w:r w:rsidRPr="00945B31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lastname</w:t>
      </w:r>
      <w:r w:rsidRPr="00945B31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), </w:t>
      </w:r>
      <w:r w:rsidRPr="00945B31">
        <w:rPr>
          <w:rFonts w:ascii="宋体" w:eastAsia="宋体" w:hAnsi="宋体" w:cs="宋体" w:hint="eastAsia"/>
          <w:color w:val="DAD085"/>
          <w:sz w:val="24"/>
          <w:szCs w:val="24"/>
          <w:lang w:eastAsia="zh-CN"/>
        </w:rPr>
        <w:t>str</w:t>
      </w:r>
      <w:r w:rsidRPr="00945B31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(lastname1), </w:t>
      </w:r>
      <w:r w:rsidRPr="00945B31">
        <w:rPr>
          <w:rFonts w:ascii="宋体" w:eastAsia="宋体" w:hAnsi="宋体" w:cs="宋体" w:hint="eastAsia"/>
          <w:color w:val="DAD085"/>
          <w:sz w:val="24"/>
          <w:szCs w:val="24"/>
          <w:lang w:eastAsia="zh-CN"/>
        </w:rPr>
        <w:t>str</w:t>
      </w:r>
      <w:r w:rsidRPr="00945B31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(</w:t>
      </w:r>
      <w:r w:rsidRPr="00945B31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root</w:t>
      </w:r>
      <w:r w:rsidRPr="00945B31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.result))</w:t>
      </w:r>
      <w:r w:rsidRPr="00945B31">
        <w:rPr>
          <w:rFonts w:ascii="宋体" w:eastAsia="宋体" w:hAnsi="宋体" w:cs="宋体" w:hint="eastAsia"/>
          <w:i/>
          <w:iCs/>
          <w:color w:val="5F5A60"/>
          <w:sz w:val="24"/>
          <w:szCs w:val="24"/>
          <w:lang w:eastAsia="zh-CN"/>
        </w:rPr>
        <w:t>#在前两个点之间建立一条边并标记为第三个参数</w:t>
      </w:r>
      <w:r w:rsidRPr="00945B31">
        <w:rPr>
          <w:rFonts w:ascii="宋体" w:eastAsia="宋体" w:hAnsi="宋体" w:cs="宋体" w:hint="eastAsia"/>
          <w:i/>
          <w:iCs/>
          <w:color w:val="5F5A60"/>
          <w:sz w:val="24"/>
          <w:szCs w:val="24"/>
          <w:lang w:eastAsia="zh-CN"/>
        </w:rPr>
        <w:br/>
        <w:t xml:space="preserve">            </w:t>
      </w:r>
      <w:r w:rsidRPr="00945B31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t>return</w:t>
      </w:r>
      <w:r w:rsidRPr="00945B31">
        <w:rPr>
          <w:rFonts w:ascii="宋体" w:eastAsia="宋体" w:hAnsi="宋体" w:cs="宋体" w:hint="eastAsia"/>
          <w:color w:val="F9EE98"/>
          <w:sz w:val="24"/>
          <w:szCs w:val="24"/>
          <w:lang w:eastAsia="zh-CN"/>
        </w:rPr>
        <w:br/>
        <w:t xml:space="preserve">        else</w:t>
      </w:r>
      <w:r w:rsidRPr="00945B31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>:</w:t>
      </w:r>
      <w:r w:rsidRPr="00945B31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br/>
        <w:t xml:space="preserve">            </w:t>
      </w:r>
      <w:r w:rsidRPr="00945B31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lastname1 </w:t>
      </w:r>
      <w:r w:rsidRPr="00945B31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= </w:t>
      </w:r>
      <w:r w:rsidRPr="00945B31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 xml:space="preserve">lastname </w:t>
      </w:r>
      <w:r w:rsidRPr="00945B31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+ </w:t>
      </w:r>
      <w:r w:rsidRPr="00945B31">
        <w:rPr>
          <w:rFonts w:ascii="宋体" w:eastAsia="宋体" w:hAnsi="宋体" w:cs="宋体" w:hint="eastAsia"/>
          <w:color w:val="8F9D6A"/>
          <w:sz w:val="24"/>
          <w:szCs w:val="24"/>
          <w:lang w:eastAsia="zh-CN"/>
        </w:rPr>
        <w:t xml:space="preserve">'-&gt;' </w:t>
      </w:r>
      <w:r w:rsidRPr="00945B31">
        <w:rPr>
          <w:rFonts w:ascii="宋体" w:eastAsia="宋体" w:hAnsi="宋体" w:cs="宋体" w:hint="eastAsia"/>
          <w:color w:val="CDA869"/>
          <w:sz w:val="24"/>
          <w:szCs w:val="24"/>
          <w:lang w:eastAsia="zh-CN"/>
        </w:rPr>
        <w:t xml:space="preserve">+ </w:t>
      </w:r>
      <w:r w:rsidRPr="00945B31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keys</w:t>
      </w:r>
      <w:r w:rsidRPr="00945B31">
        <w:rPr>
          <w:rFonts w:ascii="宋体" w:eastAsia="宋体" w:hAnsi="宋体" w:cs="宋体" w:hint="eastAsia"/>
          <w:i/>
          <w:iCs/>
          <w:color w:val="5F5A60"/>
          <w:sz w:val="24"/>
          <w:szCs w:val="24"/>
          <w:lang w:eastAsia="zh-CN"/>
        </w:rPr>
        <w:t>#通过路径名称是独一无二的这一特性标记节点</w:t>
      </w:r>
      <w:r w:rsidRPr="00945B31">
        <w:rPr>
          <w:rFonts w:ascii="宋体" w:eastAsia="宋体" w:hAnsi="宋体" w:cs="宋体" w:hint="eastAsia"/>
          <w:i/>
          <w:iCs/>
          <w:color w:val="5F5A60"/>
          <w:sz w:val="24"/>
          <w:szCs w:val="24"/>
          <w:lang w:eastAsia="zh-CN"/>
        </w:rPr>
        <w:br/>
        <w:t xml:space="preserve">            </w:t>
      </w:r>
      <w:r w:rsidRPr="00945B31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dot.</w:t>
      </w:r>
      <w:r w:rsidRPr="00945B31">
        <w:rPr>
          <w:rFonts w:ascii="宋体" w:eastAsia="宋体" w:hAnsi="宋体" w:cs="宋体" w:hint="eastAsia"/>
          <w:color w:val="9B703F"/>
          <w:sz w:val="24"/>
          <w:szCs w:val="24"/>
          <w:lang w:eastAsia="zh-CN"/>
        </w:rPr>
        <w:t>node</w:t>
      </w:r>
      <w:r w:rsidRPr="00945B31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(</w:t>
      </w:r>
      <w:r w:rsidRPr="00945B31">
        <w:rPr>
          <w:rFonts w:ascii="宋体" w:eastAsia="宋体" w:hAnsi="宋体" w:cs="宋体" w:hint="eastAsia"/>
          <w:color w:val="DAD085"/>
          <w:sz w:val="24"/>
          <w:szCs w:val="24"/>
          <w:lang w:eastAsia="zh-CN"/>
        </w:rPr>
        <w:t>str</w:t>
      </w:r>
      <w:r w:rsidRPr="00945B31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(lastname1))</w:t>
      </w:r>
      <w:r w:rsidRPr="00945B31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br/>
        <w:t xml:space="preserve">            dot.</w:t>
      </w:r>
      <w:r w:rsidRPr="00945B31">
        <w:rPr>
          <w:rFonts w:ascii="宋体" w:eastAsia="宋体" w:hAnsi="宋体" w:cs="宋体" w:hint="eastAsia"/>
          <w:color w:val="9B703F"/>
          <w:sz w:val="24"/>
          <w:szCs w:val="24"/>
          <w:lang w:eastAsia="zh-CN"/>
        </w:rPr>
        <w:t>edge</w:t>
      </w:r>
      <w:r w:rsidRPr="00945B31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(</w:t>
      </w:r>
      <w:r w:rsidRPr="00945B31">
        <w:rPr>
          <w:rFonts w:ascii="宋体" w:eastAsia="宋体" w:hAnsi="宋体" w:cs="宋体" w:hint="eastAsia"/>
          <w:color w:val="DAD085"/>
          <w:sz w:val="24"/>
          <w:szCs w:val="24"/>
          <w:lang w:eastAsia="zh-CN"/>
        </w:rPr>
        <w:t>str</w:t>
      </w:r>
      <w:r w:rsidRPr="00945B31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(</w:t>
      </w:r>
      <w:r w:rsidRPr="00945B31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lastname</w:t>
      </w:r>
      <w:r w:rsidRPr="00945B31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 xml:space="preserve">), </w:t>
      </w:r>
      <w:r w:rsidRPr="00945B31">
        <w:rPr>
          <w:rFonts w:ascii="宋体" w:eastAsia="宋体" w:hAnsi="宋体" w:cs="宋体" w:hint="eastAsia"/>
          <w:color w:val="DAD085"/>
          <w:sz w:val="24"/>
          <w:szCs w:val="24"/>
          <w:lang w:eastAsia="zh-CN"/>
        </w:rPr>
        <w:t>str</w:t>
      </w:r>
      <w:r w:rsidRPr="00945B31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(lastname1), keys)</w:t>
      </w:r>
      <w:r w:rsidRPr="00945B31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br/>
        <w:t xml:space="preserve">            </w:t>
      </w:r>
      <w:r w:rsidRPr="00945B31">
        <w:rPr>
          <w:rFonts w:ascii="宋体" w:eastAsia="宋体" w:hAnsi="宋体" w:cs="宋体" w:hint="eastAsia"/>
          <w:color w:val="9B703F"/>
          <w:sz w:val="24"/>
          <w:szCs w:val="24"/>
          <w:lang w:eastAsia="zh-CN"/>
        </w:rPr>
        <w:t>printtree</w:t>
      </w:r>
      <w:r w:rsidRPr="00945B31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(</w:t>
      </w:r>
      <w:r w:rsidRPr="00945B31">
        <w:rPr>
          <w:rFonts w:ascii="宋体" w:eastAsia="宋体" w:hAnsi="宋体" w:cs="宋体" w:hint="eastAsia"/>
          <w:color w:val="7587A6"/>
          <w:sz w:val="24"/>
          <w:szCs w:val="24"/>
          <w:lang w:eastAsia="zh-CN"/>
        </w:rPr>
        <w:t>root</w:t>
      </w:r>
      <w:r w:rsidRPr="00945B31">
        <w:rPr>
          <w:rFonts w:ascii="宋体" w:eastAsia="宋体" w:hAnsi="宋体" w:cs="宋体" w:hint="eastAsia"/>
          <w:color w:val="F8F8F8"/>
          <w:sz w:val="24"/>
          <w:szCs w:val="24"/>
          <w:lang w:eastAsia="zh-CN"/>
        </w:rPr>
        <w:t>.child[keys], lastname1)</w:t>
      </w:r>
    </w:p>
    <w:p w:rsidR="00945B31" w:rsidRDefault="00945B31" w:rsidP="004F5A17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</w:p>
    <w:p w:rsidR="00945B31" w:rsidRPr="00F2187F" w:rsidRDefault="00945B31" w:rsidP="004F5A17">
      <w:pPr>
        <w:rPr>
          <w:rFonts w:ascii="华文中宋" w:eastAsia="华文中宋" w:hAnsi="华文中宋"/>
          <w:b/>
          <w:color w:val="000000" w:themeColor="text1"/>
          <w:sz w:val="24"/>
          <w:szCs w:val="24"/>
          <w:lang w:eastAsia="zh-CN"/>
        </w:rPr>
      </w:pPr>
      <w:r w:rsidRPr="00F2187F">
        <w:rPr>
          <w:rFonts w:ascii="华文中宋" w:eastAsia="华文中宋" w:hAnsi="华文中宋"/>
          <w:b/>
          <w:color w:val="000000" w:themeColor="text1"/>
          <w:sz w:val="24"/>
          <w:szCs w:val="24"/>
          <w:lang w:eastAsia="zh-CN"/>
        </w:rPr>
        <w:tab/>
        <w:t>5</w:t>
      </w:r>
      <w:r w:rsidRPr="00F2187F">
        <w:rPr>
          <w:rFonts w:ascii="华文中宋" w:eastAsia="华文中宋" w:hAnsi="华文中宋" w:hint="eastAsia"/>
          <w:b/>
          <w:color w:val="000000" w:themeColor="text1"/>
          <w:sz w:val="24"/>
          <w:szCs w:val="24"/>
          <w:lang w:eastAsia="zh-CN"/>
        </w:rPr>
        <w:t>、数据判定</w:t>
      </w:r>
    </w:p>
    <w:p w:rsidR="00945B31" w:rsidRDefault="00945B31" w:rsidP="004F5A17">
      <w:pP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</w:pP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ab/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通过对决策树的遍历找到当前测试数据的最终测试结果。</w:t>
      </w:r>
    </w:p>
    <w:p w:rsidR="00945B31" w:rsidRPr="00945B31" w:rsidRDefault="00945B31" w:rsidP="00945B31">
      <w:pPr>
        <w:pStyle w:val="HTML"/>
        <w:shd w:val="clear" w:color="auto" w:fill="141414"/>
        <w:rPr>
          <w:color w:val="F8F8F8"/>
        </w:rPr>
      </w:pPr>
      <w:r>
        <w:rPr>
          <w:rFonts w:ascii="华文中宋" w:eastAsia="华文中宋" w:hAnsi="华文中宋"/>
          <w:color w:val="000000" w:themeColor="text1"/>
        </w:rPr>
        <w:tab/>
      </w:r>
      <w:r w:rsidRPr="00945B31">
        <w:rPr>
          <w:rFonts w:hint="eastAsia"/>
          <w:color w:val="F9EE98"/>
        </w:rPr>
        <w:t xml:space="preserve">def </w:t>
      </w:r>
      <w:r w:rsidRPr="00945B31">
        <w:rPr>
          <w:rFonts w:hint="eastAsia"/>
          <w:color w:val="9B703F"/>
        </w:rPr>
        <w:t>findtheresult</w:t>
      </w:r>
      <w:r w:rsidRPr="00945B31">
        <w:rPr>
          <w:rFonts w:hint="eastAsia"/>
          <w:color w:val="F8F8F8"/>
        </w:rPr>
        <w:t>(</w:t>
      </w:r>
      <w:r w:rsidRPr="00945B31">
        <w:rPr>
          <w:rFonts w:hint="eastAsia"/>
          <w:color w:val="7587A6"/>
        </w:rPr>
        <w:t>testroot</w:t>
      </w:r>
      <w:r w:rsidRPr="00945B31">
        <w:rPr>
          <w:rFonts w:hint="eastAsia"/>
          <w:color w:val="F8F8F8"/>
        </w:rPr>
        <w:t xml:space="preserve">, </w:t>
      </w:r>
      <w:r w:rsidRPr="00945B31">
        <w:rPr>
          <w:rFonts w:hint="eastAsia"/>
          <w:color w:val="7587A6"/>
        </w:rPr>
        <w:t>testdatas</w:t>
      </w:r>
      <w:r w:rsidRPr="00945B31">
        <w:rPr>
          <w:rFonts w:hint="eastAsia"/>
          <w:color w:val="F8F8F8"/>
        </w:rPr>
        <w:t>)</w:t>
      </w:r>
      <w:r w:rsidRPr="00945B31">
        <w:rPr>
          <w:rFonts w:hint="eastAsia"/>
          <w:color w:val="CDA869"/>
        </w:rPr>
        <w:t xml:space="preserve">:  </w:t>
      </w:r>
      <w:r w:rsidRPr="00945B31">
        <w:rPr>
          <w:rFonts w:hint="eastAsia"/>
          <w:i/>
          <w:iCs/>
          <w:color w:val="5F5A60"/>
        </w:rPr>
        <w:t># 遍历决策树，找到最终的值</w:t>
      </w:r>
      <w:r w:rsidRPr="00945B31">
        <w:rPr>
          <w:rFonts w:hint="eastAsia"/>
          <w:i/>
          <w:iCs/>
          <w:color w:val="5F5A60"/>
        </w:rPr>
        <w:br/>
        <w:t xml:space="preserve">    </w:t>
      </w:r>
      <w:r w:rsidRPr="00945B31">
        <w:rPr>
          <w:rFonts w:hint="eastAsia"/>
          <w:color w:val="80807F"/>
        </w:rPr>
        <w:t xml:space="preserve">preresult </w:t>
      </w:r>
      <w:r w:rsidRPr="00945B31">
        <w:rPr>
          <w:rFonts w:hint="eastAsia"/>
          <w:color w:val="CDA869"/>
        </w:rPr>
        <w:t xml:space="preserve">= </w:t>
      </w:r>
      <w:r w:rsidRPr="00945B31">
        <w:rPr>
          <w:rFonts w:hint="eastAsia"/>
          <w:color w:val="CF6A4C"/>
        </w:rPr>
        <w:t>0</w:t>
      </w:r>
      <w:r w:rsidRPr="00945B31">
        <w:rPr>
          <w:rFonts w:hint="eastAsia"/>
          <w:color w:val="CF6A4C"/>
        </w:rPr>
        <w:br/>
        <w:t xml:space="preserve">    </w:t>
      </w:r>
      <w:r w:rsidRPr="00945B31">
        <w:rPr>
          <w:rFonts w:hint="eastAsia"/>
          <w:color w:val="F9EE98"/>
        </w:rPr>
        <w:t xml:space="preserve">while </w:t>
      </w:r>
      <w:r w:rsidRPr="00945B31">
        <w:rPr>
          <w:rFonts w:hint="eastAsia"/>
          <w:color w:val="7587A6"/>
        </w:rPr>
        <w:t>testroot</w:t>
      </w:r>
      <w:r w:rsidRPr="00945B31">
        <w:rPr>
          <w:rFonts w:hint="eastAsia"/>
          <w:color w:val="F8F8F8"/>
        </w:rPr>
        <w:t xml:space="preserve">.result </w:t>
      </w:r>
      <w:r w:rsidRPr="00945B31">
        <w:rPr>
          <w:rFonts w:hint="eastAsia"/>
          <w:color w:val="CDA869"/>
        </w:rPr>
        <w:t>== -</w:t>
      </w:r>
      <w:r w:rsidRPr="00945B31">
        <w:rPr>
          <w:rFonts w:hint="eastAsia"/>
          <w:color w:val="CF6A4C"/>
        </w:rPr>
        <w:t>1</w:t>
      </w:r>
      <w:r w:rsidRPr="00945B31">
        <w:rPr>
          <w:rFonts w:hint="eastAsia"/>
          <w:color w:val="CDA869"/>
        </w:rPr>
        <w:t>:</w:t>
      </w:r>
      <w:r w:rsidRPr="00945B31">
        <w:rPr>
          <w:rFonts w:hint="eastAsia"/>
          <w:color w:val="CDA869"/>
        </w:rPr>
        <w:br/>
        <w:t xml:space="preserve">        </w:t>
      </w:r>
      <w:r w:rsidRPr="00945B31">
        <w:rPr>
          <w:rFonts w:hint="eastAsia"/>
          <w:color w:val="F9EE98"/>
        </w:rPr>
        <w:t xml:space="preserve">if </w:t>
      </w:r>
      <w:r w:rsidRPr="00945B31">
        <w:rPr>
          <w:rFonts w:hint="eastAsia"/>
          <w:color w:val="7587A6"/>
        </w:rPr>
        <w:t>testdatas</w:t>
      </w:r>
      <w:r w:rsidRPr="00945B31">
        <w:rPr>
          <w:rFonts w:hint="eastAsia"/>
          <w:color w:val="F8F8F8"/>
        </w:rPr>
        <w:t>[</w:t>
      </w:r>
      <w:r w:rsidRPr="00945B31">
        <w:rPr>
          <w:rFonts w:hint="eastAsia"/>
          <w:color w:val="7587A6"/>
        </w:rPr>
        <w:t>testroot</w:t>
      </w:r>
      <w:r w:rsidRPr="00945B31">
        <w:rPr>
          <w:rFonts w:hint="eastAsia"/>
          <w:color w:val="F8F8F8"/>
        </w:rPr>
        <w:t xml:space="preserve">.character] </w:t>
      </w:r>
      <w:r w:rsidRPr="00945B31">
        <w:rPr>
          <w:rFonts w:hint="eastAsia"/>
          <w:color w:val="F9EE98"/>
        </w:rPr>
        <w:t xml:space="preserve">not in </w:t>
      </w:r>
      <w:r w:rsidRPr="00945B31">
        <w:rPr>
          <w:rFonts w:hint="eastAsia"/>
          <w:color w:val="7587A6"/>
        </w:rPr>
        <w:t>testroot</w:t>
      </w:r>
      <w:r w:rsidRPr="00945B31">
        <w:rPr>
          <w:rFonts w:hint="eastAsia"/>
          <w:color w:val="F8F8F8"/>
        </w:rPr>
        <w:t>.child.</w:t>
      </w:r>
      <w:r w:rsidRPr="00945B31">
        <w:rPr>
          <w:rFonts w:hint="eastAsia"/>
          <w:color w:val="9B703F"/>
        </w:rPr>
        <w:t>keys</w:t>
      </w:r>
      <w:r w:rsidRPr="00945B31">
        <w:rPr>
          <w:rFonts w:hint="eastAsia"/>
          <w:color w:val="F8F8F8"/>
        </w:rPr>
        <w:t>()</w:t>
      </w:r>
      <w:r w:rsidRPr="00945B31">
        <w:rPr>
          <w:rFonts w:hint="eastAsia"/>
          <w:color w:val="CDA869"/>
        </w:rPr>
        <w:t>:</w:t>
      </w:r>
      <w:r w:rsidRPr="00945B31">
        <w:rPr>
          <w:rFonts w:hint="eastAsia"/>
          <w:color w:val="CDA869"/>
        </w:rPr>
        <w:br/>
        <w:t xml:space="preserve">            </w:t>
      </w:r>
      <w:r w:rsidRPr="00945B31">
        <w:rPr>
          <w:rFonts w:hint="eastAsia"/>
          <w:color w:val="F9EE98"/>
        </w:rPr>
        <w:t xml:space="preserve">return </w:t>
      </w:r>
      <w:r w:rsidRPr="00945B31">
        <w:rPr>
          <w:rFonts w:hint="eastAsia"/>
          <w:color w:val="7587A6"/>
        </w:rPr>
        <w:t>testroot</w:t>
      </w:r>
      <w:r w:rsidRPr="00945B31">
        <w:rPr>
          <w:rFonts w:hint="eastAsia"/>
          <w:color w:val="F8F8F8"/>
        </w:rPr>
        <w:t>.mostresult</w:t>
      </w:r>
      <w:r w:rsidRPr="00945B31">
        <w:rPr>
          <w:rFonts w:hint="eastAsia"/>
          <w:color w:val="F8F8F8"/>
        </w:rPr>
        <w:br/>
        <w:t xml:space="preserve">        index </w:t>
      </w:r>
      <w:r w:rsidRPr="00945B31">
        <w:rPr>
          <w:rFonts w:hint="eastAsia"/>
          <w:color w:val="CDA869"/>
        </w:rPr>
        <w:t xml:space="preserve">= </w:t>
      </w:r>
      <w:r w:rsidRPr="00945B31">
        <w:rPr>
          <w:rFonts w:hint="eastAsia"/>
          <w:color w:val="7587A6"/>
        </w:rPr>
        <w:t>testroot</w:t>
      </w:r>
      <w:r w:rsidRPr="00945B31">
        <w:rPr>
          <w:rFonts w:hint="eastAsia"/>
          <w:color w:val="F8F8F8"/>
        </w:rPr>
        <w:t>.character</w:t>
      </w:r>
      <w:r w:rsidRPr="00945B31">
        <w:rPr>
          <w:rFonts w:hint="eastAsia"/>
          <w:color w:val="F8F8F8"/>
        </w:rPr>
        <w:br/>
      </w:r>
      <w:r w:rsidRPr="00945B31">
        <w:rPr>
          <w:rFonts w:hint="eastAsia"/>
          <w:color w:val="F8F8F8"/>
        </w:rPr>
        <w:lastRenderedPageBreak/>
        <w:t xml:space="preserve">        testroot </w:t>
      </w:r>
      <w:r w:rsidRPr="00945B31">
        <w:rPr>
          <w:rFonts w:hint="eastAsia"/>
          <w:color w:val="CDA869"/>
        </w:rPr>
        <w:t xml:space="preserve">= </w:t>
      </w:r>
      <w:r w:rsidRPr="00945B31">
        <w:rPr>
          <w:rFonts w:hint="eastAsia"/>
          <w:color w:val="7587A6"/>
        </w:rPr>
        <w:t>testroot</w:t>
      </w:r>
      <w:r w:rsidRPr="00945B31">
        <w:rPr>
          <w:rFonts w:hint="eastAsia"/>
          <w:color w:val="F8F8F8"/>
        </w:rPr>
        <w:t>.child[</w:t>
      </w:r>
      <w:r w:rsidRPr="00945B31">
        <w:rPr>
          <w:rFonts w:hint="eastAsia"/>
          <w:color w:val="7587A6"/>
        </w:rPr>
        <w:t>testdatas</w:t>
      </w:r>
      <w:r w:rsidRPr="00945B31">
        <w:rPr>
          <w:rFonts w:hint="eastAsia"/>
          <w:color w:val="F8F8F8"/>
        </w:rPr>
        <w:t>[</w:t>
      </w:r>
      <w:r w:rsidRPr="00945B31">
        <w:rPr>
          <w:rFonts w:hint="eastAsia"/>
          <w:color w:val="7587A6"/>
        </w:rPr>
        <w:t>testroot</w:t>
      </w:r>
      <w:r w:rsidRPr="00945B31">
        <w:rPr>
          <w:rFonts w:hint="eastAsia"/>
          <w:color w:val="F8F8F8"/>
        </w:rPr>
        <w:t>.character]]</w:t>
      </w:r>
      <w:r w:rsidRPr="00945B31">
        <w:rPr>
          <w:rFonts w:hint="eastAsia"/>
          <w:color w:val="F8F8F8"/>
        </w:rPr>
        <w:br/>
        <w:t xml:space="preserve">        </w:t>
      </w:r>
      <w:r w:rsidRPr="00945B31">
        <w:rPr>
          <w:rFonts w:hint="eastAsia"/>
          <w:color w:val="F9EE98"/>
        </w:rPr>
        <w:t xml:space="preserve">del </w:t>
      </w:r>
      <w:r w:rsidRPr="00945B31">
        <w:rPr>
          <w:rFonts w:hint="eastAsia"/>
          <w:color w:val="F8F8F8"/>
        </w:rPr>
        <w:t>(</w:t>
      </w:r>
      <w:r w:rsidRPr="00945B31">
        <w:rPr>
          <w:rFonts w:hint="eastAsia"/>
          <w:color w:val="7587A6"/>
        </w:rPr>
        <w:t>testdatas</w:t>
      </w:r>
      <w:r>
        <w:rPr>
          <w:rFonts w:hint="eastAsia"/>
          <w:color w:val="F8F8F8"/>
        </w:rPr>
        <w:t>[index])</w:t>
      </w:r>
      <w:r w:rsidRPr="00945B31">
        <w:rPr>
          <w:rFonts w:hint="eastAsia"/>
          <w:color w:val="F8F8F8"/>
        </w:rPr>
        <w:br/>
        <w:t xml:space="preserve">    </w:t>
      </w:r>
      <w:r w:rsidRPr="00945B31">
        <w:rPr>
          <w:rFonts w:hint="eastAsia"/>
          <w:color w:val="F9EE98"/>
        </w:rPr>
        <w:t xml:space="preserve">return </w:t>
      </w:r>
      <w:r w:rsidRPr="00945B31">
        <w:rPr>
          <w:rFonts w:hint="eastAsia"/>
          <w:color w:val="7587A6"/>
        </w:rPr>
        <w:t>testroot</w:t>
      </w:r>
      <w:r w:rsidRPr="00945B31">
        <w:rPr>
          <w:rFonts w:hint="eastAsia"/>
          <w:color w:val="F8F8F8"/>
        </w:rPr>
        <w:t>.result</w:t>
      </w:r>
    </w:p>
    <w:p w:rsidR="00945B31" w:rsidRPr="004E767F" w:rsidRDefault="00945B31" w:rsidP="004F5A17">
      <w:pP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</w:pPr>
    </w:p>
    <w:p w:rsidR="003176C1" w:rsidRPr="00A36F6E" w:rsidRDefault="00504BD2" w:rsidP="003176C1">
      <w:pPr>
        <w:pStyle w:val="10"/>
        <w:spacing w:after="0"/>
        <w:rPr>
          <w:color w:val="002060"/>
          <w:lang w:eastAsia="zh-CN"/>
        </w:rPr>
      </w:pPr>
      <w:r w:rsidRPr="00A36F6E">
        <w:rPr>
          <w:rFonts w:hint="eastAsia"/>
          <w:color w:val="002060"/>
          <w:lang w:eastAsia="zh-CN"/>
        </w:rPr>
        <w:t>实验结果及分析</w:t>
      </w:r>
    </w:p>
    <w:p w:rsidR="00773B60" w:rsidRDefault="00773B60" w:rsidP="00773B60">
      <w:pPr>
        <w:pStyle w:val="2"/>
        <w:rPr>
          <w:lang w:eastAsia="zh-CN"/>
        </w:rPr>
      </w:pPr>
      <w:r>
        <w:rPr>
          <w:rFonts w:hint="eastAsia"/>
          <w:lang w:eastAsia="zh-CN"/>
        </w:rPr>
        <w:t>实验结果展示</w:t>
      </w:r>
    </w:p>
    <w:p w:rsidR="00E43DFE" w:rsidRDefault="00E43DFE" w:rsidP="00E43DFE">
      <w:pPr>
        <w:rPr>
          <w:rFonts w:ascii="华文中宋" w:eastAsia="华文中宋" w:hAnsi="华文中宋"/>
          <w:color w:val="auto"/>
          <w:sz w:val="24"/>
          <w:szCs w:val="24"/>
          <w:lang w:eastAsia="zh-CN"/>
        </w:rPr>
      </w:pPr>
      <w:r>
        <w:rPr>
          <w:color w:val="auto"/>
          <w:sz w:val="24"/>
          <w:szCs w:val="24"/>
          <w:lang w:eastAsia="zh-CN"/>
        </w:rPr>
        <w:tab/>
      </w:r>
      <w:r w:rsidR="00045E89">
        <w:rPr>
          <w:rFonts w:ascii="华文中宋" w:eastAsia="华文中宋" w:hAnsi="华文中宋" w:hint="eastAsia"/>
          <w:color w:val="auto"/>
          <w:sz w:val="24"/>
          <w:szCs w:val="24"/>
          <w:lang w:eastAsia="zh-CN"/>
        </w:rPr>
        <w:t>首先放上一张几乎看不清的决策树生成图片的一部分，因为它实在太宽了，没有办法通过截图展现。完整的决策树详见附件的pdf。</w:t>
      </w:r>
    </w:p>
    <w:p w:rsidR="00045E89" w:rsidRDefault="00045E89" w:rsidP="00E43DFE">
      <w:pPr>
        <w:rPr>
          <w:rFonts w:ascii="华文中宋" w:eastAsia="华文中宋" w:hAnsi="华文中宋"/>
          <w:color w:val="auto"/>
          <w:sz w:val="24"/>
          <w:szCs w:val="24"/>
          <w:lang w:eastAsia="zh-CN"/>
        </w:rPr>
      </w:pPr>
      <w:r>
        <w:rPr>
          <w:rFonts w:ascii="华文中宋" w:eastAsia="华文中宋" w:hAnsi="华文中宋"/>
          <w:color w:val="auto"/>
          <w:sz w:val="24"/>
          <w:szCs w:val="24"/>
          <w:lang w:eastAsia="zh-CN"/>
        </w:rPr>
        <w:tab/>
      </w:r>
      <w:r>
        <w:rPr>
          <w:rFonts w:ascii="华文中宋" w:eastAsia="华文中宋" w:hAnsi="华文中宋" w:hint="eastAsia"/>
          <w:color w:val="auto"/>
          <w:sz w:val="24"/>
          <w:szCs w:val="24"/>
          <w:lang w:eastAsia="zh-CN"/>
        </w:rPr>
        <w:t>注：树的结点名为从根部到这个结点的路线，每一个分类后面的（chx）的备注表示为第x个属性下的特征。</w:t>
      </w:r>
    </w:p>
    <w:p w:rsidR="00045E89" w:rsidRDefault="00045E89" w:rsidP="00045E89">
      <w:pPr>
        <w:jc w:val="center"/>
        <w:rPr>
          <w:rFonts w:ascii="华文中宋" w:eastAsia="华文中宋" w:hAnsi="华文中宋"/>
          <w:color w:val="auto"/>
          <w:sz w:val="24"/>
          <w:szCs w:val="24"/>
          <w:lang w:eastAsia="zh-CN"/>
        </w:rPr>
      </w:pPr>
      <w:r>
        <w:rPr>
          <w:rFonts w:ascii="华文中宋" w:eastAsia="华文中宋" w:hAnsi="华文中宋" w:hint="eastAsia"/>
          <w:noProof/>
          <w:color w:val="auto"/>
          <w:sz w:val="24"/>
          <w:szCs w:val="24"/>
          <w:lang w:eastAsia="zh-CN"/>
        </w:rPr>
        <w:drawing>
          <wp:inline distT="0" distB="0" distL="0" distR="0">
            <wp:extent cx="5943600" cy="21412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E89" w:rsidRDefault="00FF53E1" w:rsidP="00FF53E1">
      <w:pPr>
        <w:rPr>
          <w:rFonts w:ascii="华文中宋" w:eastAsia="华文中宋" w:hAnsi="华文中宋"/>
          <w:color w:val="auto"/>
          <w:sz w:val="24"/>
          <w:szCs w:val="24"/>
          <w:lang w:eastAsia="zh-CN"/>
        </w:rPr>
      </w:pPr>
      <w:r>
        <w:rPr>
          <w:rFonts w:ascii="华文中宋" w:eastAsia="华文中宋" w:hAnsi="华文中宋"/>
          <w:color w:val="auto"/>
          <w:sz w:val="24"/>
          <w:szCs w:val="24"/>
          <w:lang w:eastAsia="zh-CN"/>
        </w:rPr>
        <w:tab/>
      </w:r>
      <w:r w:rsidR="0071175D">
        <w:rPr>
          <w:rFonts w:ascii="华文中宋" w:eastAsia="华文中宋" w:hAnsi="华文中宋" w:hint="eastAsia"/>
          <w:color w:val="auto"/>
          <w:sz w:val="24"/>
          <w:szCs w:val="24"/>
          <w:lang w:eastAsia="zh-CN"/>
        </w:rPr>
        <w:t>我对于训练集和验证集的划分尝试过2：1到</w:t>
      </w:r>
      <w:r w:rsidR="0071175D">
        <w:rPr>
          <w:rFonts w:ascii="华文中宋" w:eastAsia="华文中宋" w:hAnsi="华文中宋"/>
          <w:color w:val="auto"/>
          <w:sz w:val="24"/>
          <w:szCs w:val="24"/>
          <w:lang w:eastAsia="zh-CN"/>
        </w:rPr>
        <w:t>5</w:t>
      </w:r>
      <w:r w:rsidR="0071175D">
        <w:rPr>
          <w:rFonts w:ascii="华文中宋" w:eastAsia="华文中宋" w:hAnsi="华文中宋" w:hint="eastAsia"/>
          <w:color w:val="auto"/>
          <w:sz w:val="24"/>
          <w:szCs w:val="24"/>
          <w:lang w:eastAsia="zh-CN"/>
        </w:rPr>
        <w:t>:1，发现4:1的时候准确率最高，具体准确率会在指标中展示。而对于G</w:t>
      </w:r>
      <w:r w:rsidR="0071175D">
        <w:rPr>
          <w:rFonts w:ascii="华文中宋" w:eastAsia="华文中宋" w:hAnsi="华文中宋"/>
          <w:color w:val="auto"/>
          <w:sz w:val="24"/>
          <w:szCs w:val="24"/>
          <w:lang w:eastAsia="zh-CN"/>
        </w:rPr>
        <w:t>INI</w:t>
      </w:r>
      <w:r w:rsidR="0071175D">
        <w:rPr>
          <w:rFonts w:ascii="华文中宋" w:eastAsia="华文中宋" w:hAnsi="华文中宋" w:hint="eastAsia"/>
          <w:color w:val="auto"/>
          <w:sz w:val="24"/>
          <w:szCs w:val="24"/>
          <w:lang w:eastAsia="zh-CN"/>
        </w:rPr>
        <w:t>系数，我一开始采取</w:t>
      </w:r>
      <w:r w:rsidR="0082024F">
        <w:rPr>
          <w:rFonts w:ascii="华文中宋" w:eastAsia="华文中宋" w:hAnsi="华文中宋" w:hint="eastAsia"/>
          <w:color w:val="auto"/>
          <w:sz w:val="24"/>
          <w:szCs w:val="24"/>
          <w:lang w:eastAsia="zh-CN"/>
        </w:rPr>
        <w:t>数据分类变成二叉树，但是准确率并没有多叉树高，所以依旧采取多叉树计算G</w:t>
      </w:r>
      <w:r w:rsidR="0082024F">
        <w:rPr>
          <w:rFonts w:ascii="华文中宋" w:eastAsia="华文中宋" w:hAnsi="华文中宋"/>
          <w:color w:val="auto"/>
          <w:sz w:val="24"/>
          <w:szCs w:val="24"/>
          <w:lang w:eastAsia="zh-CN"/>
        </w:rPr>
        <w:t>INI</w:t>
      </w:r>
      <w:r w:rsidR="0082024F">
        <w:rPr>
          <w:rFonts w:ascii="华文中宋" w:eastAsia="华文中宋" w:hAnsi="华文中宋" w:hint="eastAsia"/>
          <w:color w:val="auto"/>
          <w:sz w:val="24"/>
          <w:szCs w:val="24"/>
          <w:lang w:eastAsia="zh-CN"/>
        </w:rPr>
        <w:t>系数。</w:t>
      </w:r>
    </w:p>
    <w:p w:rsidR="0082024F" w:rsidRDefault="0082024F" w:rsidP="00FF53E1">
      <w:pPr>
        <w:rPr>
          <w:rFonts w:ascii="华文中宋" w:eastAsia="华文中宋" w:hAnsi="华文中宋"/>
          <w:color w:val="auto"/>
          <w:sz w:val="24"/>
          <w:szCs w:val="24"/>
          <w:lang w:eastAsia="zh-CN"/>
        </w:rPr>
      </w:pPr>
      <w:r>
        <w:rPr>
          <w:rFonts w:ascii="华文中宋" w:eastAsia="华文中宋" w:hAnsi="华文中宋"/>
          <w:color w:val="auto"/>
          <w:sz w:val="24"/>
          <w:szCs w:val="24"/>
          <w:lang w:eastAsia="zh-CN"/>
        </w:rPr>
        <w:tab/>
      </w:r>
      <w:r w:rsidR="00C61528">
        <w:rPr>
          <w:rFonts w:ascii="华文中宋" w:eastAsia="华文中宋" w:hAnsi="华文中宋" w:hint="eastAsia"/>
          <w:color w:val="auto"/>
          <w:sz w:val="24"/>
          <w:szCs w:val="24"/>
          <w:lang w:eastAsia="zh-CN"/>
        </w:rPr>
        <w:t>将训练集全部用来训练，测试集进行测试得出的结果如下：</w:t>
      </w:r>
    </w:p>
    <w:p w:rsidR="00C61528" w:rsidRPr="00E43DFE" w:rsidRDefault="00A97A2E" w:rsidP="00A97A2E">
      <w:pPr>
        <w:jc w:val="center"/>
        <w:rPr>
          <w:rFonts w:ascii="华文中宋" w:eastAsia="华文中宋" w:hAnsi="华文中宋" w:hint="eastAsia"/>
          <w:color w:val="auto"/>
          <w:sz w:val="24"/>
          <w:szCs w:val="24"/>
          <w:lang w:eastAsia="zh-CN"/>
        </w:rPr>
      </w:pPr>
      <w:r>
        <w:rPr>
          <w:rFonts w:ascii="华文中宋" w:eastAsia="华文中宋" w:hAnsi="华文中宋" w:hint="eastAsia"/>
          <w:noProof/>
          <w:color w:val="auto"/>
          <w:sz w:val="24"/>
          <w:szCs w:val="24"/>
          <w:lang w:eastAsia="zh-CN"/>
        </w:rPr>
        <w:drawing>
          <wp:inline distT="0" distB="0" distL="0" distR="0">
            <wp:extent cx="1076325" cy="176125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894" cy="177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67" w:rsidRDefault="00773B60" w:rsidP="00773B60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评测指标展示</w:t>
      </w:r>
    </w:p>
    <w:p w:rsidR="00AF0985" w:rsidRDefault="00CB0E33" w:rsidP="007A53EA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ab/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对于此数据集，I</w:t>
      </w: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>D3</w:t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和C</w:t>
      </w: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>4.5</w:t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的准确率是一样的，可见在这个数据集里，采用I</w:t>
      </w: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>D3</w:t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和C</w:t>
      </w: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>4.5</w:t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对于每一层的最优属性选择没有区别。也许数据集分支更多的情况下区别会比较明显。</w:t>
      </w:r>
    </w:p>
    <w:p w:rsidR="00CB0E33" w:rsidRDefault="00CB0E33" w:rsidP="007A53EA">
      <w:pP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</w:pP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ab/>
        <w:t>ID3</w:t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准确率：</w:t>
      </w:r>
    </w:p>
    <w:p w:rsidR="00CB0E33" w:rsidRDefault="00CB0E33" w:rsidP="007A53EA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ab/>
      </w:r>
      <w:r>
        <w:rPr>
          <w:rFonts w:ascii="华文中宋" w:eastAsia="华文中宋" w:hAnsi="华文中宋" w:hint="eastAsia"/>
          <w:noProof/>
          <w:color w:val="000000" w:themeColor="text1"/>
          <w:sz w:val="24"/>
          <w:szCs w:val="24"/>
          <w:lang w:eastAsia="zh-CN"/>
        </w:rPr>
        <w:drawing>
          <wp:inline distT="0" distB="0" distL="0" distR="0">
            <wp:extent cx="5943600" cy="13925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ID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33" w:rsidRDefault="00CB0E33" w:rsidP="007A53EA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ab/>
        <w:t>C4.5</w:t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准确率：</w:t>
      </w:r>
    </w:p>
    <w:p w:rsidR="00CB0E33" w:rsidRDefault="00CB0E33" w:rsidP="007A53EA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ab/>
      </w:r>
      <w:r>
        <w:rPr>
          <w:rFonts w:ascii="华文中宋" w:eastAsia="华文中宋" w:hAnsi="华文中宋" w:hint="eastAsia"/>
          <w:noProof/>
          <w:color w:val="000000" w:themeColor="text1"/>
          <w:sz w:val="24"/>
          <w:szCs w:val="24"/>
          <w:lang w:eastAsia="zh-CN"/>
        </w:rPr>
        <w:drawing>
          <wp:inline distT="0" distB="0" distL="0" distR="0">
            <wp:extent cx="5943600" cy="16427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捕获C4.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33" w:rsidRDefault="00CB0E33" w:rsidP="007A53EA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ab/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对于C</w:t>
      </w: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>ART</w:t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模型，我进行了两次尝试，分别是二叉和多叉。</w:t>
      </w:r>
    </w:p>
    <w:p w:rsidR="00CB0E33" w:rsidRDefault="00CB0E33" w:rsidP="007A53EA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ab/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下面是二叉的准确率：</w:t>
      </w:r>
    </w:p>
    <w:p w:rsidR="00CB0E33" w:rsidRDefault="00CB0E33" w:rsidP="007A53EA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ab/>
      </w:r>
      <w:r>
        <w:rPr>
          <w:rFonts w:ascii="华文中宋" w:eastAsia="华文中宋" w:hAnsi="华文中宋" w:hint="eastAsia"/>
          <w:noProof/>
          <w:color w:val="000000" w:themeColor="text1"/>
          <w:sz w:val="24"/>
          <w:szCs w:val="24"/>
          <w:lang w:eastAsia="zh-CN"/>
        </w:rPr>
        <w:drawing>
          <wp:inline distT="0" distB="0" distL="0" distR="0">
            <wp:extent cx="5096586" cy="135273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捕获CART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33" w:rsidRDefault="00CB0E33" w:rsidP="007A53EA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ab/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比I</w:t>
      </w: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>D3</w:t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和C</w:t>
      </w: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>4.5</w:t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的准确率小一些，仍然使用多叉C</w:t>
      </w: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>ART</w:t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的准确率：</w:t>
      </w:r>
    </w:p>
    <w:p w:rsidR="00CB0E33" w:rsidRDefault="00CB0E33" w:rsidP="007A53EA">
      <w:pPr>
        <w:rPr>
          <w:rFonts w:ascii="华文中宋" w:eastAsia="华文中宋" w:hAnsi="华文中宋"/>
          <w:noProof/>
          <w:color w:val="000000" w:themeColor="text1"/>
          <w:sz w:val="24"/>
          <w:szCs w:val="24"/>
          <w:lang w:eastAsia="zh-CN"/>
        </w:rPr>
      </w:pP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ab/>
      </w:r>
    </w:p>
    <w:p w:rsidR="00CB0E33" w:rsidRDefault="00CB0E33" w:rsidP="007A53EA">
      <w:pP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</w:pPr>
      <w:r>
        <w:rPr>
          <w:rFonts w:ascii="华文中宋" w:eastAsia="华文中宋" w:hAnsi="华文中宋" w:hint="eastAsia"/>
          <w:noProof/>
          <w:color w:val="000000" w:themeColor="text1"/>
          <w:sz w:val="24"/>
          <w:szCs w:val="24"/>
          <w:lang w:eastAsia="zh-CN"/>
        </w:rPr>
        <w:lastRenderedPageBreak/>
        <w:drawing>
          <wp:inline distT="0" distB="0" distL="0" distR="0">
            <wp:extent cx="6375639" cy="154305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捕获CART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51" r="25000"/>
                    <a:stretch/>
                  </pic:blipFill>
                  <pic:spPr bwMode="auto">
                    <a:xfrm>
                      <a:off x="0" y="0"/>
                      <a:ext cx="6391949" cy="1546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067" w:rsidRDefault="00CB0E33" w:rsidP="007A53EA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ab/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使用多叉C</w:t>
      </w: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>ART</w:t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模型与前两个模型的准确率相同，同时比二叉C</w:t>
      </w: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>ART</w:t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的准确率高一些，所以最终代码我采用多叉C</w:t>
      </w:r>
      <w: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  <w:t>ART</w:t>
      </w:r>
      <w: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  <w:t>模型。</w:t>
      </w:r>
    </w:p>
    <w:p w:rsidR="00CB0E33" w:rsidRDefault="00CB0E33" w:rsidP="007A53EA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</w:p>
    <w:p w:rsidR="00B4436D" w:rsidRDefault="00B4436D" w:rsidP="007A53EA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</w:p>
    <w:p w:rsidR="00B4436D" w:rsidRDefault="00B4436D" w:rsidP="007A53EA">
      <w:pPr>
        <w:rPr>
          <w:rFonts w:ascii="华文中宋" w:eastAsia="华文中宋" w:hAnsi="华文中宋"/>
          <w:color w:val="000000" w:themeColor="text1"/>
          <w:sz w:val="24"/>
          <w:szCs w:val="24"/>
          <w:lang w:eastAsia="zh-CN"/>
        </w:rPr>
      </w:pPr>
    </w:p>
    <w:p w:rsidR="00B4436D" w:rsidRPr="007A53EA" w:rsidRDefault="00B4436D" w:rsidP="007A53EA">
      <w:pPr>
        <w:rPr>
          <w:rFonts w:ascii="华文中宋" w:eastAsia="华文中宋" w:hAnsi="华文中宋" w:hint="eastAsia"/>
          <w:color w:val="000000" w:themeColor="text1"/>
          <w:sz w:val="24"/>
          <w:szCs w:val="24"/>
          <w:lang w:eastAsia="zh-CN"/>
        </w:rPr>
      </w:pPr>
    </w:p>
    <w:p w:rsidR="00D15776" w:rsidRPr="00D15776" w:rsidRDefault="00504BD2" w:rsidP="00D15776">
      <w:pPr>
        <w:pStyle w:val="10"/>
        <w:spacing w:after="0"/>
        <w:rPr>
          <w:color w:val="002060"/>
          <w:lang w:eastAsia="zh-CN"/>
        </w:rPr>
      </w:pPr>
      <w:r w:rsidRPr="00A36F6E">
        <w:rPr>
          <w:rFonts w:hint="eastAsia"/>
          <w:color w:val="002060"/>
          <w:lang w:eastAsia="zh-CN"/>
        </w:rPr>
        <w:t>思考题</w:t>
      </w:r>
    </w:p>
    <w:p w:rsidR="00373A91" w:rsidRPr="00C1234C" w:rsidRDefault="00D15776" w:rsidP="00C1234C">
      <w:pPr>
        <w:pStyle w:val="2"/>
        <w:rPr>
          <w:lang w:eastAsia="zh-CN"/>
        </w:rPr>
      </w:pPr>
      <w:r w:rsidRPr="00C1234C">
        <w:rPr>
          <w:rFonts w:ascii="华文中宋" w:hAnsi="华文中宋" w:hint="eastAsia"/>
          <w:lang w:eastAsia="zh-CN"/>
        </w:rPr>
        <w:t>1</w:t>
      </w:r>
      <w:r w:rsidRPr="00C1234C">
        <w:rPr>
          <w:rFonts w:hint="eastAsia"/>
          <w:lang w:eastAsia="zh-CN"/>
        </w:rPr>
        <w:t>、决策树有哪些避免过拟合的方法？</w:t>
      </w:r>
    </w:p>
    <w:p w:rsidR="00C33ED8" w:rsidRDefault="00C33ED8" w:rsidP="00373A91">
      <w:pPr>
        <w:rPr>
          <w:rFonts w:asciiTheme="majorHAnsi" w:eastAsia="华文中宋" w:hAnsiTheme="majorHAnsi"/>
          <w:color w:val="000000" w:themeColor="text1"/>
          <w:sz w:val="24"/>
          <w:szCs w:val="18"/>
          <w:lang w:eastAsia="zh-CN"/>
        </w:rPr>
      </w:pPr>
      <w:r>
        <w:rPr>
          <w:rFonts w:asciiTheme="majorHAnsi" w:eastAsia="华文中宋" w:hAnsiTheme="majorHAnsi" w:hint="eastAsia"/>
          <w:color w:val="000000" w:themeColor="text1"/>
          <w:sz w:val="24"/>
          <w:szCs w:val="18"/>
          <w:lang w:eastAsia="zh-CN"/>
        </w:rPr>
        <w:t>答：可以从两个角度出发：</w:t>
      </w:r>
    </w:p>
    <w:p w:rsidR="00C33ED8" w:rsidRDefault="00C33ED8" w:rsidP="00373A91">
      <w:pPr>
        <w:rPr>
          <w:rFonts w:ascii="华文中宋" w:eastAsia="华文中宋" w:hAnsi="华文中宋" w:cs="宋体"/>
          <w:color w:val="000000" w:themeColor="text1"/>
          <w:sz w:val="24"/>
          <w:szCs w:val="18"/>
          <w:lang w:eastAsia="zh-CN"/>
        </w:rPr>
      </w:pPr>
      <w:r>
        <w:rPr>
          <w:rFonts w:asciiTheme="majorHAnsi" w:eastAsia="华文中宋" w:hAnsiTheme="majorHAnsi"/>
          <w:color w:val="000000" w:themeColor="text1"/>
          <w:sz w:val="24"/>
          <w:szCs w:val="18"/>
          <w:lang w:eastAsia="zh-CN"/>
        </w:rPr>
        <w:tab/>
      </w:r>
      <w:r>
        <w:rPr>
          <w:rFonts w:ascii="华文中宋" w:eastAsia="华文中宋" w:hAnsi="华文中宋" w:cs="宋体" w:hint="eastAsia"/>
          <w:color w:val="000000" w:themeColor="text1"/>
          <w:sz w:val="24"/>
          <w:szCs w:val="18"/>
          <w:lang w:eastAsia="zh-CN"/>
        </w:rPr>
        <w:t>①对于数据集本身，如果噪音数据比较多，那么会出现过拟合的情况。所以我们在选择训练数据时要注意减少噪音数据。</w:t>
      </w:r>
    </w:p>
    <w:p w:rsidR="00C33ED8" w:rsidRDefault="00C33ED8" w:rsidP="00373A91">
      <w:pPr>
        <w:rPr>
          <w:rFonts w:ascii="华文中宋" w:eastAsia="华文中宋" w:hAnsi="华文中宋" w:cs="宋体"/>
          <w:color w:val="000000" w:themeColor="text1"/>
          <w:sz w:val="24"/>
          <w:szCs w:val="18"/>
          <w:lang w:eastAsia="zh-CN"/>
        </w:rPr>
      </w:pPr>
      <w:r>
        <w:rPr>
          <w:rFonts w:ascii="华文中宋" w:eastAsia="华文中宋" w:hAnsi="华文中宋" w:cs="宋体"/>
          <w:color w:val="000000" w:themeColor="text1"/>
          <w:sz w:val="24"/>
          <w:szCs w:val="18"/>
          <w:lang w:eastAsia="zh-CN"/>
        </w:rPr>
        <w:tab/>
      </w:r>
      <w:r>
        <w:rPr>
          <w:rFonts w:ascii="华文中宋" w:eastAsia="华文中宋" w:hAnsi="华文中宋" w:cs="宋体" w:hint="eastAsia"/>
          <w:color w:val="000000" w:themeColor="text1"/>
          <w:sz w:val="24"/>
          <w:szCs w:val="18"/>
          <w:lang w:eastAsia="zh-CN"/>
        </w:rPr>
        <w:t>②对于决策树，如果任其自由生长，则会出现过拟合的情况。所以要进行剪枝操作。可以在某种情况下提前终止树的生长，也可以在树建立完毕后进行剪枝。</w:t>
      </w:r>
      <w:r w:rsidR="00C1234C">
        <w:rPr>
          <w:rFonts w:ascii="华文中宋" w:eastAsia="华文中宋" w:hAnsi="华文中宋" w:cs="宋体" w:hint="eastAsia"/>
          <w:color w:val="000000" w:themeColor="text1"/>
          <w:sz w:val="24"/>
          <w:szCs w:val="18"/>
          <w:lang w:eastAsia="zh-CN"/>
        </w:rPr>
        <w:t>也可以通过建立随机森林来避免过拟合。</w:t>
      </w:r>
    </w:p>
    <w:p w:rsidR="00C33ED8" w:rsidRPr="00C33ED8" w:rsidRDefault="00C33ED8" w:rsidP="00373A91">
      <w:pPr>
        <w:rPr>
          <w:rFonts w:ascii="华文中宋" w:eastAsia="华文中宋" w:hAnsi="华文中宋" w:hint="eastAsia"/>
          <w:color w:val="000000" w:themeColor="text1"/>
          <w:sz w:val="24"/>
          <w:szCs w:val="18"/>
          <w:lang w:eastAsia="zh-CN"/>
        </w:rPr>
      </w:pPr>
    </w:p>
    <w:p w:rsidR="00D15776" w:rsidRDefault="00D15776" w:rsidP="00C1234C">
      <w:pPr>
        <w:pStyle w:val="2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 w:rsidRPr="00D15776">
        <w:rPr>
          <w:rFonts w:hint="eastAsia"/>
          <w:lang w:eastAsia="zh-CN"/>
        </w:rPr>
        <w:t>C4.5</w:t>
      </w:r>
      <w:r w:rsidRPr="00D15776">
        <w:rPr>
          <w:rFonts w:hint="eastAsia"/>
          <w:lang w:eastAsia="zh-CN"/>
        </w:rPr>
        <w:t>相比于</w:t>
      </w:r>
      <w:r w:rsidRPr="00D15776">
        <w:rPr>
          <w:rFonts w:hint="eastAsia"/>
          <w:lang w:eastAsia="zh-CN"/>
        </w:rPr>
        <w:t>ID3</w:t>
      </w:r>
      <w:r w:rsidRPr="00D15776">
        <w:rPr>
          <w:rFonts w:hint="eastAsia"/>
          <w:lang w:eastAsia="zh-CN"/>
        </w:rPr>
        <w:t>的优点是什么，</w:t>
      </w:r>
      <w:r w:rsidRPr="00D15776">
        <w:rPr>
          <w:rFonts w:hint="eastAsia"/>
          <w:lang w:eastAsia="zh-CN"/>
        </w:rPr>
        <w:t>C4.5</w:t>
      </w:r>
      <w:r w:rsidRPr="00D15776">
        <w:rPr>
          <w:rFonts w:hint="eastAsia"/>
          <w:lang w:eastAsia="zh-CN"/>
        </w:rPr>
        <w:t>又可能有什么缺点？</w:t>
      </w:r>
    </w:p>
    <w:p w:rsidR="00C1234C" w:rsidRDefault="00C1234C" w:rsidP="00373A91">
      <w:pPr>
        <w:rPr>
          <w:rFonts w:ascii="华文中宋" w:eastAsia="华文中宋" w:hAnsi="华文中宋"/>
          <w:color w:val="000000" w:themeColor="text1"/>
          <w:sz w:val="24"/>
          <w:szCs w:val="18"/>
          <w:lang w:eastAsia="zh-CN"/>
        </w:rPr>
      </w:pPr>
      <w:r>
        <w:rPr>
          <w:rFonts w:ascii="华文中宋" w:eastAsia="华文中宋" w:hAnsi="华文中宋" w:hint="eastAsia"/>
          <w:color w:val="000000" w:themeColor="text1"/>
          <w:sz w:val="24"/>
          <w:szCs w:val="18"/>
          <w:lang w:eastAsia="zh-CN"/>
        </w:rPr>
        <w:t>答：</w:t>
      </w:r>
      <w:r>
        <w:rPr>
          <w:rFonts w:ascii="华文中宋" w:eastAsia="华文中宋" w:hAnsi="华文中宋"/>
          <w:color w:val="000000" w:themeColor="text1"/>
          <w:sz w:val="24"/>
          <w:szCs w:val="18"/>
          <w:lang w:eastAsia="zh-CN"/>
        </w:rPr>
        <w:t>ID3</w:t>
      </w:r>
      <w:r>
        <w:rPr>
          <w:rFonts w:ascii="华文中宋" w:eastAsia="华文中宋" w:hAnsi="华文中宋" w:hint="eastAsia"/>
          <w:color w:val="000000" w:themeColor="text1"/>
          <w:sz w:val="24"/>
          <w:szCs w:val="18"/>
          <w:lang w:eastAsia="zh-CN"/>
        </w:rPr>
        <w:t>利用信息增益来选择最优属性，但实际上它偏向于分支较多的属性。C</w:t>
      </w:r>
      <w:r>
        <w:rPr>
          <w:rFonts w:ascii="华文中宋" w:eastAsia="华文中宋" w:hAnsi="华文中宋"/>
          <w:color w:val="000000" w:themeColor="text1"/>
          <w:sz w:val="24"/>
          <w:szCs w:val="18"/>
          <w:lang w:eastAsia="zh-CN"/>
        </w:rPr>
        <w:t>4.5</w:t>
      </w:r>
      <w:r>
        <w:rPr>
          <w:rFonts w:ascii="华文中宋" w:eastAsia="华文中宋" w:hAnsi="华文中宋" w:hint="eastAsia"/>
          <w:color w:val="000000" w:themeColor="text1"/>
          <w:sz w:val="24"/>
          <w:szCs w:val="18"/>
          <w:lang w:eastAsia="zh-CN"/>
        </w:rPr>
        <w:t>使用信息增益率的概念，使每个属性的信息增益除以它们本身的熵，这样一来就做了一个惩</w:t>
      </w:r>
      <w:r>
        <w:rPr>
          <w:rFonts w:ascii="华文中宋" w:eastAsia="华文中宋" w:hAnsi="华文中宋" w:hint="eastAsia"/>
          <w:color w:val="000000" w:themeColor="text1"/>
          <w:sz w:val="24"/>
          <w:szCs w:val="18"/>
          <w:lang w:eastAsia="zh-CN"/>
        </w:rPr>
        <w:lastRenderedPageBreak/>
        <w:t>罚，因为分支较多的属性，它本身的熵就比较大。使用信息增益率来选择最优属性可以一定程度上规避I</w:t>
      </w:r>
      <w:r>
        <w:rPr>
          <w:rFonts w:ascii="华文中宋" w:eastAsia="华文中宋" w:hAnsi="华文中宋"/>
          <w:color w:val="000000" w:themeColor="text1"/>
          <w:sz w:val="24"/>
          <w:szCs w:val="18"/>
          <w:lang w:eastAsia="zh-CN"/>
        </w:rPr>
        <w:t>D3</w:t>
      </w:r>
      <w:r>
        <w:rPr>
          <w:rFonts w:ascii="华文中宋" w:eastAsia="华文中宋" w:hAnsi="华文中宋" w:hint="eastAsia"/>
          <w:color w:val="000000" w:themeColor="text1"/>
          <w:sz w:val="24"/>
          <w:szCs w:val="18"/>
          <w:lang w:eastAsia="zh-CN"/>
        </w:rPr>
        <w:t>的偏向性。</w:t>
      </w:r>
    </w:p>
    <w:p w:rsidR="00C1234C" w:rsidRDefault="00C1234C" w:rsidP="00373A91">
      <w:pPr>
        <w:rPr>
          <w:rFonts w:ascii="华文中宋" w:eastAsia="华文中宋" w:hAnsi="华文中宋"/>
          <w:color w:val="000000" w:themeColor="text1"/>
          <w:sz w:val="24"/>
          <w:szCs w:val="18"/>
          <w:lang w:eastAsia="zh-CN"/>
        </w:rPr>
      </w:pPr>
      <w:r>
        <w:rPr>
          <w:rFonts w:ascii="华文中宋" w:eastAsia="华文中宋" w:hAnsi="华文中宋"/>
          <w:color w:val="000000" w:themeColor="text1"/>
          <w:sz w:val="24"/>
          <w:szCs w:val="18"/>
          <w:lang w:eastAsia="zh-CN"/>
        </w:rPr>
        <w:tab/>
      </w:r>
      <w:r>
        <w:rPr>
          <w:rFonts w:ascii="华文中宋" w:eastAsia="华文中宋" w:hAnsi="华文中宋"/>
          <w:color w:val="000000" w:themeColor="text1"/>
          <w:sz w:val="24"/>
          <w:szCs w:val="18"/>
          <w:lang w:eastAsia="zh-CN"/>
        </w:rPr>
        <w:tab/>
      </w:r>
      <w:r>
        <w:rPr>
          <w:rFonts w:ascii="华文中宋" w:eastAsia="华文中宋" w:hAnsi="华文中宋" w:hint="eastAsia"/>
          <w:color w:val="000000" w:themeColor="text1"/>
          <w:sz w:val="24"/>
          <w:szCs w:val="18"/>
          <w:lang w:eastAsia="zh-CN"/>
        </w:rPr>
        <w:t>C</w:t>
      </w:r>
      <w:r>
        <w:rPr>
          <w:rFonts w:ascii="华文中宋" w:eastAsia="华文中宋" w:hAnsi="华文中宋"/>
          <w:color w:val="000000" w:themeColor="text1"/>
          <w:sz w:val="24"/>
          <w:szCs w:val="18"/>
          <w:lang w:eastAsia="zh-CN"/>
        </w:rPr>
        <w:t>4.5</w:t>
      </w:r>
      <w:r>
        <w:rPr>
          <w:rFonts w:ascii="华文中宋" w:eastAsia="华文中宋" w:hAnsi="华文中宋" w:hint="eastAsia"/>
          <w:color w:val="000000" w:themeColor="text1"/>
          <w:sz w:val="24"/>
          <w:szCs w:val="18"/>
          <w:lang w:eastAsia="zh-CN"/>
        </w:rPr>
        <w:t>本身的缺点是需要进行的运算比较多，当数据量比较大的时候，建树需要进行大量的运算，从而提升了算法的复杂性。</w:t>
      </w:r>
    </w:p>
    <w:p w:rsidR="00B4436D" w:rsidRDefault="00B4436D" w:rsidP="00373A91">
      <w:pPr>
        <w:rPr>
          <w:rFonts w:ascii="华文中宋" w:eastAsia="华文中宋" w:hAnsi="华文中宋" w:hint="eastAsia"/>
          <w:color w:val="000000" w:themeColor="text1"/>
          <w:sz w:val="24"/>
          <w:szCs w:val="18"/>
          <w:lang w:eastAsia="zh-CN"/>
        </w:rPr>
      </w:pPr>
    </w:p>
    <w:p w:rsidR="00D15776" w:rsidRDefault="00D15776" w:rsidP="00C1234C">
      <w:pPr>
        <w:pStyle w:val="2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 w:rsidRPr="00D15776">
        <w:rPr>
          <w:rFonts w:hint="eastAsia"/>
          <w:lang w:eastAsia="zh-CN"/>
        </w:rPr>
        <w:t>如何用决策树来进行特征选择（判断特征的重要性）</w:t>
      </w:r>
      <w:r>
        <w:rPr>
          <w:rFonts w:hint="eastAsia"/>
          <w:lang w:eastAsia="zh-CN"/>
        </w:rPr>
        <w:t>？</w:t>
      </w:r>
    </w:p>
    <w:p w:rsidR="00264B3C" w:rsidRDefault="00264B3C" w:rsidP="00C1234C">
      <w:pPr>
        <w:rPr>
          <w:rFonts w:ascii="华文中宋" w:eastAsia="华文中宋" w:hAnsi="华文中宋" w:hint="eastAsia"/>
          <w:color w:val="auto"/>
          <w:sz w:val="24"/>
          <w:szCs w:val="24"/>
          <w:lang w:eastAsia="zh-CN"/>
        </w:rPr>
      </w:pPr>
      <w:r>
        <w:rPr>
          <w:rFonts w:ascii="华文中宋" w:eastAsia="华文中宋" w:hAnsi="华文中宋" w:hint="eastAsia"/>
          <w:color w:val="auto"/>
          <w:sz w:val="24"/>
          <w:szCs w:val="24"/>
          <w:lang w:eastAsia="zh-CN"/>
        </w:rPr>
        <w:t>答：此题实际上是决策树建树方法的一个总结。</w:t>
      </w:r>
    </w:p>
    <w:p w:rsidR="00C1234C" w:rsidRDefault="00264B3C" w:rsidP="00C1234C">
      <w:pPr>
        <w:rPr>
          <w:rFonts w:ascii="华文中宋" w:eastAsia="华文中宋" w:hAnsi="华文中宋"/>
          <w:color w:val="auto"/>
          <w:sz w:val="24"/>
          <w:szCs w:val="24"/>
          <w:lang w:eastAsia="zh-CN"/>
        </w:rPr>
      </w:pPr>
      <w:r>
        <w:rPr>
          <w:rFonts w:ascii="华文中宋" w:eastAsia="华文中宋" w:hAnsi="华文中宋"/>
          <w:color w:val="auto"/>
          <w:sz w:val="24"/>
          <w:szCs w:val="24"/>
          <w:lang w:eastAsia="zh-CN"/>
        </w:rPr>
        <w:tab/>
      </w:r>
      <w:r>
        <w:rPr>
          <w:rFonts w:ascii="华文中宋" w:eastAsia="华文中宋" w:hAnsi="华文中宋" w:hint="eastAsia"/>
          <w:color w:val="auto"/>
          <w:sz w:val="24"/>
          <w:szCs w:val="24"/>
          <w:lang w:eastAsia="zh-CN"/>
        </w:rPr>
        <w:t>对于</w:t>
      </w:r>
      <w:r>
        <w:rPr>
          <w:rFonts w:ascii="华文中宋" w:eastAsia="华文中宋" w:hAnsi="华文中宋"/>
          <w:color w:val="auto"/>
          <w:sz w:val="24"/>
          <w:szCs w:val="24"/>
          <w:lang w:eastAsia="zh-CN"/>
        </w:rPr>
        <w:t>ID3</w:t>
      </w:r>
      <w:r>
        <w:rPr>
          <w:rFonts w:ascii="华文中宋" w:eastAsia="华文中宋" w:hAnsi="华文中宋" w:hint="eastAsia"/>
          <w:color w:val="auto"/>
          <w:sz w:val="24"/>
          <w:szCs w:val="24"/>
          <w:lang w:eastAsia="zh-CN"/>
        </w:rPr>
        <w:t>决策树：使用信息增益作为最优属性的选择标准。信息增益越大，则信息纯度越高。因此，当遍历完所有特征的时候，特征的重要性与信息增益的大小正相关，选取最优属性则选取信息增益最大的属性即可。</w:t>
      </w:r>
    </w:p>
    <w:p w:rsidR="00264B3C" w:rsidRDefault="00264B3C" w:rsidP="00C1234C">
      <w:pPr>
        <w:rPr>
          <w:rFonts w:ascii="华文中宋" w:eastAsia="华文中宋" w:hAnsi="华文中宋"/>
          <w:color w:val="auto"/>
          <w:sz w:val="24"/>
          <w:szCs w:val="24"/>
          <w:lang w:eastAsia="zh-CN"/>
        </w:rPr>
      </w:pPr>
      <w:r>
        <w:rPr>
          <w:rFonts w:ascii="华文中宋" w:eastAsia="华文中宋" w:hAnsi="华文中宋"/>
          <w:color w:val="auto"/>
          <w:sz w:val="24"/>
          <w:szCs w:val="24"/>
          <w:lang w:eastAsia="zh-CN"/>
        </w:rPr>
        <w:tab/>
      </w:r>
      <w:r>
        <w:rPr>
          <w:rFonts w:ascii="华文中宋" w:eastAsia="华文中宋" w:hAnsi="华文中宋" w:hint="eastAsia"/>
          <w:color w:val="auto"/>
          <w:sz w:val="24"/>
          <w:szCs w:val="24"/>
          <w:lang w:eastAsia="zh-CN"/>
        </w:rPr>
        <w:t>对于C</w:t>
      </w:r>
      <w:r>
        <w:rPr>
          <w:rFonts w:ascii="华文中宋" w:eastAsia="华文中宋" w:hAnsi="华文中宋"/>
          <w:color w:val="auto"/>
          <w:sz w:val="24"/>
          <w:szCs w:val="24"/>
          <w:lang w:eastAsia="zh-CN"/>
        </w:rPr>
        <w:t>4.5</w:t>
      </w:r>
      <w:r>
        <w:rPr>
          <w:rFonts w:ascii="华文中宋" w:eastAsia="华文中宋" w:hAnsi="华文中宋" w:hint="eastAsia"/>
          <w:color w:val="auto"/>
          <w:sz w:val="24"/>
          <w:szCs w:val="24"/>
          <w:lang w:eastAsia="zh-CN"/>
        </w:rPr>
        <w:t>决策树：一定程度上可以克服I</w:t>
      </w:r>
      <w:r>
        <w:rPr>
          <w:rFonts w:ascii="华文中宋" w:eastAsia="华文中宋" w:hAnsi="华文中宋"/>
          <w:color w:val="auto"/>
          <w:sz w:val="24"/>
          <w:szCs w:val="24"/>
          <w:lang w:eastAsia="zh-CN"/>
        </w:rPr>
        <w:t>D3</w:t>
      </w:r>
      <w:r>
        <w:rPr>
          <w:rFonts w:ascii="华文中宋" w:eastAsia="华文中宋" w:hAnsi="华文中宋" w:hint="eastAsia"/>
          <w:color w:val="auto"/>
          <w:sz w:val="24"/>
          <w:szCs w:val="24"/>
          <w:lang w:eastAsia="zh-CN"/>
        </w:rPr>
        <w:t>偏向于分支较多属性的缺点，使用信息增益率作为最优属性的评判标准</w:t>
      </w:r>
      <w:r w:rsidR="002B3F96">
        <w:rPr>
          <w:rFonts w:ascii="华文中宋" w:eastAsia="华文中宋" w:hAnsi="华文中宋" w:hint="eastAsia"/>
          <w:color w:val="auto"/>
          <w:sz w:val="24"/>
          <w:szCs w:val="24"/>
          <w:lang w:eastAsia="zh-CN"/>
        </w:rPr>
        <w:t>，对分支较多的属性进行一定的惩罚。特征的重要性与信息增益率的大小正相关，选取最优属性则选取信息增益率最大的属性即可。</w:t>
      </w:r>
    </w:p>
    <w:p w:rsidR="002B3F96" w:rsidRPr="00C1234C" w:rsidRDefault="002B3F96" w:rsidP="00C1234C">
      <w:pPr>
        <w:rPr>
          <w:rFonts w:ascii="华文中宋" w:eastAsia="华文中宋" w:hAnsi="华文中宋" w:hint="eastAsia"/>
          <w:color w:val="auto"/>
          <w:sz w:val="24"/>
          <w:szCs w:val="24"/>
          <w:lang w:eastAsia="zh-CN"/>
        </w:rPr>
      </w:pPr>
      <w:r>
        <w:rPr>
          <w:rFonts w:ascii="华文中宋" w:eastAsia="华文中宋" w:hAnsi="华文中宋"/>
          <w:color w:val="auto"/>
          <w:sz w:val="24"/>
          <w:szCs w:val="24"/>
          <w:lang w:eastAsia="zh-CN"/>
        </w:rPr>
        <w:tab/>
      </w:r>
      <w:r>
        <w:rPr>
          <w:rFonts w:ascii="华文中宋" w:eastAsia="华文中宋" w:hAnsi="华文中宋" w:hint="eastAsia"/>
          <w:color w:val="auto"/>
          <w:sz w:val="24"/>
          <w:szCs w:val="24"/>
          <w:lang w:eastAsia="zh-CN"/>
        </w:rPr>
        <w:t>对于C</w:t>
      </w:r>
      <w:r>
        <w:rPr>
          <w:rFonts w:ascii="华文中宋" w:eastAsia="华文中宋" w:hAnsi="华文中宋"/>
          <w:color w:val="auto"/>
          <w:sz w:val="24"/>
          <w:szCs w:val="24"/>
          <w:lang w:eastAsia="zh-CN"/>
        </w:rPr>
        <w:t>ART</w:t>
      </w:r>
      <w:r>
        <w:rPr>
          <w:rFonts w:ascii="华文中宋" w:eastAsia="华文中宋" w:hAnsi="华文中宋" w:hint="eastAsia"/>
          <w:color w:val="auto"/>
          <w:sz w:val="24"/>
          <w:szCs w:val="24"/>
          <w:lang w:eastAsia="zh-CN"/>
        </w:rPr>
        <w:t>决策树：C</w:t>
      </w:r>
      <w:r>
        <w:rPr>
          <w:rFonts w:ascii="华文中宋" w:eastAsia="华文中宋" w:hAnsi="华文中宋"/>
          <w:color w:val="auto"/>
          <w:sz w:val="24"/>
          <w:szCs w:val="24"/>
          <w:lang w:eastAsia="zh-CN"/>
        </w:rPr>
        <w:t>ART</w:t>
      </w:r>
      <w:r>
        <w:rPr>
          <w:rFonts w:ascii="华文中宋" w:eastAsia="华文中宋" w:hAnsi="华文中宋" w:hint="eastAsia"/>
          <w:color w:val="auto"/>
          <w:sz w:val="24"/>
          <w:szCs w:val="24"/>
          <w:lang w:eastAsia="zh-CN"/>
        </w:rPr>
        <w:t>决策树多为二叉树，本实验为多叉树。使用G</w:t>
      </w:r>
      <w:r>
        <w:rPr>
          <w:rFonts w:ascii="华文中宋" w:eastAsia="华文中宋" w:hAnsi="华文中宋"/>
          <w:color w:val="auto"/>
          <w:sz w:val="24"/>
          <w:szCs w:val="24"/>
          <w:lang w:eastAsia="zh-CN"/>
        </w:rPr>
        <w:t>INI</w:t>
      </w:r>
      <w:r>
        <w:rPr>
          <w:rFonts w:ascii="华文中宋" w:eastAsia="华文中宋" w:hAnsi="华文中宋" w:hint="eastAsia"/>
          <w:color w:val="auto"/>
          <w:sz w:val="24"/>
          <w:szCs w:val="24"/>
          <w:lang w:eastAsia="zh-CN"/>
        </w:rPr>
        <w:t>系数作为最优属性的选择标准。G</w:t>
      </w:r>
      <w:r>
        <w:rPr>
          <w:rFonts w:ascii="华文中宋" w:eastAsia="华文中宋" w:hAnsi="华文中宋"/>
          <w:color w:val="auto"/>
          <w:sz w:val="24"/>
          <w:szCs w:val="24"/>
          <w:lang w:eastAsia="zh-CN"/>
        </w:rPr>
        <w:t>INI</w:t>
      </w:r>
      <w:r>
        <w:rPr>
          <w:rFonts w:ascii="华文中宋" w:eastAsia="华文中宋" w:hAnsi="华文中宋" w:hint="eastAsia"/>
          <w:color w:val="auto"/>
          <w:sz w:val="24"/>
          <w:szCs w:val="24"/>
          <w:lang w:eastAsia="zh-CN"/>
        </w:rPr>
        <w:t>系数代表信息的不纯度，所以G</w:t>
      </w:r>
      <w:r>
        <w:rPr>
          <w:rFonts w:ascii="华文中宋" w:eastAsia="华文中宋" w:hAnsi="华文中宋"/>
          <w:color w:val="auto"/>
          <w:sz w:val="24"/>
          <w:szCs w:val="24"/>
          <w:lang w:eastAsia="zh-CN"/>
        </w:rPr>
        <w:t>INI</w:t>
      </w:r>
      <w:r>
        <w:rPr>
          <w:rFonts w:ascii="华文中宋" w:eastAsia="华文中宋" w:hAnsi="华文中宋" w:hint="eastAsia"/>
          <w:color w:val="auto"/>
          <w:sz w:val="24"/>
          <w:szCs w:val="24"/>
          <w:lang w:eastAsia="zh-CN"/>
        </w:rPr>
        <w:t>属性越小，信息纯度越高。因此，特征的重要性与G</w:t>
      </w:r>
      <w:r>
        <w:rPr>
          <w:rFonts w:ascii="华文中宋" w:eastAsia="华文中宋" w:hAnsi="华文中宋"/>
          <w:color w:val="auto"/>
          <w:sz w:val="24"/>
          <w:szCs w:val="24"/>
          <w:lang w:eastAsia="zh-CN"/>
        </w:rPr>
        <w:t>INI</w:t>
      </w:r>
      <w:r>
        <w:rPr>
          <w:rFonts w:ascii="华文中宋" w:eastAsia="华文中宋" w:hAnsi="华文中宋" w:hint="eastAsia"/>
          <w:color w:val="auto"/>
          <w:sz w:val="24"/>
          <w:szCs w:val="24"/>
          <w:lang w:eastAsia="zh-CN"/>
        </w:rPr>
        <w:t>系数负相关，选取最优属性则选取G</w:t>
      </w:r>
      <w:r>
        <w:rPr>
          <w:rFonts w:ascii="华文中宋" w:eastAsia="华文中宋" w:hAnsi="华文中宋"/>
          <w:color w:val="auto"/>
          <w:sz w:val="24"/>
          <w:szCs w:val="24"/>
          <w:lang w:eastAsia="zh-CN"/>
        </w:rPr>
        <w:t>INI</w:t>
      </w:r>
      <w:r>
        <w:rPr>
          <w:rFonts w:ascii="华文中宋" w:eastAsia="华文中宋" w:hAnsi="华文中宋" w:hint="eastAsia"/>
          <w:color w:val="auto"/>
          <w:sz w:val="24"/>
          <w:szCs w:val="24"/>
          <w:lang w:eastAsia="zh-CN"/>
        </w:rPr>
        <w:t>系数最小的属性即可。</w:t>
      </w:r>
      <w:bookmarkStart w:id="0" w:name="_GoBack"/>
      <w:bookmarkEnd w:id="0"/>
    </w:p>
    <w:sectPr w:rsidR="002B3F96" w:rsidRPr="00C1234C" w:rsidSect="005D7F6E">
      <w:footerReference w:type="default" r:id="rId17"/>
      <w:pgSz w:w="12240" w:h="15840" w:code="1"/>
      <w:pgMar w:top="1080" w:right="1440" w:bottom="108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F66" w:rsidRDefault="00964F66">
      <w:pPr>
        <w:spacing w:line="240" w:lineRule="auto"/>
      </w:pPr>
      <w:r>
        <w:separator/>
      </w:r>
    </w:p>
  </w:endnote>
  <w:endnote w:type="continuationSeparator" w:id="0">
    <w:p w:rsidR="00964F66" w:rsidRDefault="00964F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67F" w:rsidRPr="005D7F6E" w:rsidRDefault="00964F66" w:rsidP="008B7571">
    <w:pPr>
      <w:pStyle w:val="ae"/>
      <w:jc w:val="center"/>
      <w:rPr>
        <w:b/>
        <w:color w:val="0070C0"/>
        <w:sz w:val="28"/>
        <w:szCs w:val="28"/>
      </w:rPr>
    </w:pPr>
    <w:sdt>
      <w:sdtPr>
        <w:rPr>
          <w:color w:val="auto"/>
        </w:rPr>
        <w:alias w:val="标题"/>
        <w:tag w:val=""/>
        <w:id w:val="280004402"/>
        <w:placeholder>
          <w:docPart w:val="BFE02370C4444C1A9830BE2295E6495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E767F">
          <w:rPr>
            <w:color w:val="auto"/>
          </w:rPr>
          <w:t>人工智能实验</w:t>
        </w:r>
      </w:sdtContent>
    </w:sdt>
    <w:r w:rsidR="004E767F" w:rsidRPr="005D7F6E">
      <w:rPr>
        <w:color w:val="auto"/>
      </w:rPr>
      <w:t xml:space="preserve"> - </w:t>
    </w:r>
    <w:sdt>
      <w:sdtPr>
        <w:rPr>
          <w:color w:val="auto"/>
        </w:rPr>
        <w:alias w:val="日期"/>
        <w:tag w:val=""/>
        <w:id w:val="-1976370188"/>
        <w:placeholder>
          <w:docPart w:val="259D1376F7D944448A64DE4AA562740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10-01T00:00:00Z">
          <w:dateFormat w:val="yyyy年M月"/>
          <w:lid w:val="zh-CN"/>
          <w:storeMappedDataAs w:val="dateTime"/>
          <w:calendar w:val="gregorian"/>
        </w:date>
      </w:sdtPr>
      <w:sdtEndPr/>
      <w:sdtContent>
        <w:r w:rsidR="004E767F">
          <w:rPr>
            <w:rFonts w:hint="eastAsia"/>
            <w:color w:val="auto"/>
            <w:lang w:eastAsia="zh-CN"/>
          </w:rPr>
          <w:t>2018</w:t>
        </w:r>
        <w:r w:rsidR="004E767F">
          <w:rPr>
            <w:rFonts w:hint="eastAsia"/>
            <w:color w:val="auto"/>
            <w:lang w:eastAsia="zh-CN"/>
          </w:rPr>
          <w:t>年</w:t>
        </w:r>
        <w:r w:rsidR="00823E22">
          <w:rPr>
            <w:color w:val="auto"/>
            <w:lang w:eastAsia="zh-CN"/>
          </w:rPr>
          <w:t>10</w:t>
        </w:r>
        <w:r w:rsidR="004E767F">
          <w:rPr>
            <w:rFonts w:hint="eastAsia"/>
            <w:color w:val="auto"/>
            <w:lang w:eastAsia="zh-CN"/>
          </w:rPr>
          <w:t>月</w:t>
        </w:r>
      </w:sdtContent>
    </w:sdt>
    <w:r w:rsidR="004E767F">
      <w:ptab w:relativeTo="margin" w:alignment="right" w:leader="none"/>
    </w:r>
    <w:r w:rsidR="004E767F" w:rsidRPr="005D7F6E">
      <w:rPr>
        <w:b/>
        <w:color w:val="0070C0"/>
        <w:sz w:val="28"/>
        <w:szCs w:val="28"/>
      </w:rPr>
      <w:fldChar w:fldCharType="begin"/>
    </w:r>
    <w:r w:rsidR="004E767F" w:rsidRPr="005D7F6E">
      <w:rPr>
        <w:b/>
        <w:color w:val="0070C0"/>
        <w:sz w:val="28"/>
        <w:szCs w:val="28"/>
      </w:rPr>
      <w:instrText>PAGE   \* MERGEFORMAT</w:instrText>
    </w:r>
    <w:r w:rsidR="004E767F" w:rsidRPr="005D7F6E">
      <w:rPr>
        <w:b/>
        <w:color w:val="0070C0"/>
        <w:sz w:val="28"/>
        <w:szCs w:val="28"/>
      </w:rPr>
      <w:fldChar w:fldCharType="separate"/>
    </w:r>
    <w:r w:rsidR="002B3F96">
      <w:rPr>
        <w:b/>
        <w:noProof/>
        <w:color w:val="0070C0"/>
        <w:sz w:val="28"/>
        <w:szCs w:val="28"/>
      </w:rPr>
      <w:t>11</w:t>
    </w:r>
    <w:r w:rsidR="004E767F" w:rsidRPr="005D7F6E">
      <w:rPr>
        <w:b/>
        <w:color w:val="0070C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F66" w:rsidRDefault="00964F66">
      <w:pPr>
        <w:spacing w:line="240" w:lineRule="auto"/>
      </w:pPr>
      <w:r>
        <w:separator/>
      </w:r>
    </w:p>
  </w:footnote>
  <w:footnote w:type="continuationSeparator" w:id="0">
    <w:p w:rsidR="00964F66" w:rsidRDefault="00964F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92381"/>
    <w:multiLevelType w:val="hybridMultilevel"/>
    <w:tmpl w:val="D6A40B5E"/>
    <w:lvl w:ilvl="0" w:tplc="36D044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C590D"/>
    <w:multiLevelType w:val="multilevel"/>
    <w:tmpl w:val="30BE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51ACD"/>
    <w:multiLevelType w:val="hybridMultilevel"/>
    <w:tmpl w:val="E19EFC48"/>
    <w:lvl w:ilvl="0" w:tplc="604A6D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E56C24"/>
    <w:multiLevelType w:val="hybridMultilevel"/>
    <w:tmpl w:val="4F3AE4A0"/>
    <w:lvl w:ilvl="0" w:tplc="67C8CAB0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ttachedTemplate r:id="rId1"/>
  <w:defaultTabStop w:val="4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62E"/>
    <w:rsid w:val="00000EDF"/>
    <w:rsid w:val="00002B99"/>
    <w:rsid w:val="00005C29"/>
    <w:rsid w:val="00006836"/>
    <w:rsid w:val="00010F1D"/>
    <w:rsid w:val="000265B3"/>
    <w:rsid w:val="00032913"/>
    <w:rsid w:val="000336AF"/>
    <w:rsid w:val="00036A94"/>
    <w:rsid w:val="00045E89"/>
    <w:rsid w:val="00047D39"/>
    <w:rsid w:val="00055898"/>
    <w:rsid w:val="000650D7"/>
    <w:rsid w:val="00070D2F"/>
    <w:rsid w:val="000761DD"/>
    <w:rsid w:val="00076DA2"/>
    <w:rsid w:val="00085F88"/>
    <w:rsid w:val="00086431"/>
    <w:rsid w:val="0009174B"/>
    <w:rsid w:val="00094941"/>
    <w:rsid w:val="000A3067"/>
    <w:rsid w:val="000B0FCB"/>
    <w:rsid w:val="000B4275"/>
    <w:rsid w:val="000B6DDE"/>
    <w:rsid w:val="000C2A81"/>
    <w:rsid w:val="000D0BA3"/>
    <w:rsid w:val="000D735E"/>
    <w:rsid w:val="000E0826"/>
    <w:rsid w:val="000E3557"/>
    <w:rsid w:val="001040C1"/>
    <w:rsid w:val="001326E1"/>
    <w:rsid w:val="00135AC8"/>
    <w:rsid w:val="00135AD2"/>
    <w:rsid w:val="00143BC1"/>
    <w:rsid w:val="00151F3F"/>
    <w:rsid w:val="00152072"/>
    <w:rsid w:val="00152143"/>
    <w:rsid w:val="001541E1"/>
    <w:rsid w:val="001625B6"/>
    <w:rsid w:val="00163467"/>
    <w:rsid w:val="00167B24"/>
    <w:rsid w:val="00171E23"/>
    <w:rsid w:val="0018027C"/>
    <w:rsid w:val="00187593"/>
    <w:rsid w:val="0019120E"/>
    <w:rsid w:val="00196E23"/>
    <w:rsid w:val="001A5B95"/>
    <w:rsid w:val="001A6CD6"/>
    <w:rsid w:val="001B0D20"/>
    <w:rsid w:val="001B1ED3"/>
    <w:rsid w:val="001C59B4"/>
    <w:rsid w:val="001C6EFF"/>
    <w:rsid w:val="001E6CAC"/>
    <w:rsid w:val="00203EC1"/>
    <w:rsid w:val="00206A4D"/>
    <w:rsid w:val="00214C4A"/>
    <w:rsid w:val="00222053"/>
    <w:rsid w:val="00225666"/>
    <w:rsid w:val="0023088E"/>
    <w:rsid w:val="00236A0E"/>
    <w:rsid w:val="002443BB"/>
    <w:rsid w:val="00264B3C"/>
    <w:rsid w:val="00265775"/>
    <w:rsid w:val="002704BD"/>
    <w:rsid w:val="00276B4A"/>
    <w:rsid w:val="002771F6"/>
    <w:rsid w:val="0028564E"/>
    <w:rsid w:val="002879B4"/>
    <w:rsid w:val="00295453"/>
    <w:rsid w:val="002A671A"/>
    <w:rsid w:val="002B2FE4"/>
    <w:rsid w:val="002B3F96"/>
    <w:rsid w:val="002B6812"/>
    <w:rsid w:val="002B6CB9"/>
    <w:rsid w:val="002C46F7"/>
    <w:rsid w:val="002C7F54"/>
    <w:rsid w:val="002D4A29"/>
    <w:rsid w:val="002D5550"/>
    <w:rsid w:val="002D7A54"/>
    <w:rsid w:val="002E2425"/>
    <w:rsid w:val="002E5A4F"/>
    <w:rsid w:val="002E7542"/>
    <w:rsid w:val="002F080A"/>
    <w:rsid w:val="002F73FE"/>
    <w:rsid w:val="002F75BD"/>
    <w:rsid w:val="003176C1"/>
    <w:rsid w:val="003263AB"/>
    <w:rsid w:val="00326EC3"/>
    <w:rsid w:val="00336454"/>
    <w:rsid w:val="00342801"/>
    <w:rsid w:val="00345625"/>
    <w:rsid w:val="003641A2"/>
    <w:rsid w:val="003662DD"/>
    <w:rsid w:val="00373A91"/>
    <w:rsid w:val="0037529B"/>
    <w:rsid w:val="00384334"/>
    <w:rsid w:val="00391D54"/>
    <w:rsid w:val="00395522"/>
    <w:rsid w:val="003974B3"/>
    <w:rsid w:val="003B212E"/>
    <w:rsid w:val="003B5387"/>
    <w:rsid w:val="003B5E66"/>
    <w:rsid w:val="003C0B43"/>
    <w:rsid w:val="003E22C1"/>
    <w:rsid w:val="004073A3"/>
    <w:rsid w:val="004173C7"/>
    <w:rsid w:val="00424830"/>
    <w:rsid w:val="0042775C"/>
    <w:rsid w:val="00431064"/>
    <w:rsid w:val="00432ECE"/>
    <w:rsid w:val="00435B7A"/>
    <w:rsid w:val="00441394"/>
    <w:rsid w:val="00441C4C"/>
    <w:rsid w:val="00450049"/>
    <w:rsid w:val="00464133"/>
    <w:rsid w:val="00470069"/>
    <w:rsid w:val="00471156"/>
    <w:rsid w:val="00480F82"/>
    <w:rsid w:val="004870B2"/>
    <w:rsid w:val="00491462"/>
    <w:rsid w:val="00493366"/>
    <w:rsid w:val="004A2558"/>
    <w:rsid w:val="004A3C03"/>
    <w:rsid w:val="004A4B29"/>
    <w:rsid w:val="004A5FE2"/>
    <w:rsid w:val="004C03BB"/>
    <w:rsid w:val="004C2F09"/>
    <w:rsid w:val="004C703C"/>
    <w:rsid w:val="004D0208"/>
    <w:rsid w:val="004D14D4"/>
    <w:rsid w:val="004D213A"/>
    <w:rsid w:val="004D7C87"/>
    <w:rsid w:val="004E4CF8"/>
    <w:rsid w:val="004E767F"/>
    <w:rsid w:val="004F5A17"/>
    <w:rsid w:val="004F7F74"/>
    <w:rsid w:val="00504932"/>
    <w:rsid w:val="00504BD2"/>
    <w:rsid w:val="00511519"/>
    <w:rsid w:val="00541532"/>
    <w:rsid w:val="00541B10"/>
    <w:rsid w:val="0057158F"/>
    <w:rsid w:val="00572D34"/>
    <w:rsid w:val="0057421B"/>
    <w:rsid w:val="00580CC4"/>
    <w:rsid w:val="00587F57"/>
    <w:rsid w:val="00593B4E"/>
    <w:rsid w:val="00595545"/>
    <w:rsid w:val="005B304E"/>
    <w:rsid w:val="005C019B"/>
    <w:rsid w:val="005C6705"/>
    <w:rsid w:val="005D4329"/>
    <w:rsid w:val="005D7F6E"/>
    <w:rsid w:val="005E12E4"/>
    <w:rsid w:val="005E24D9"/>
    <w:rsid w:val="005E7504"/>
    <w:rsid w:val="005F040D"/>
    <w:rsid w:val="005F336F"/>
    <w:rsid w:val="00604F2F"/>
    <w:rsid w:val="0061005C"/>
    <w:rsid w:val="00614031"/>
    <w:rsid w:val="00615475"/>
    <w:rsid w:val="00624E24"/>
    <w:rsid w:val="0063076D"/>
    <w:rsid w:val="0064186D"/>
    <w:rsid w:val="0065079B"/>
    <w:rsid w:val="00653B50"/>
    <w:rsid w:val="00671579"/>
    <w:rsid w:val="00673F0A"/>
    <w:rsid w:val="006751E1"/>
    <w:rsid w:val="00690173"/>
    <w:rsid w:val="00694CAB"/>
    <w:rsid w:val="006A1715"/>
    <w:rsid w:val="006A3A59"/>
    <w:rsid w:val="006B1E3C"/>
    <w:rsid w:val="006C3163"/>
    <w:rsid w:val="006C69E3"/>
    <w:rsid w:val="006E2CA9"/>
    <w:rsid w:val="00711556"/>
    <w:rsid w:val="0071175D"/>
    <w:rsid w:val="00717F22"/>
    <w:rsid w:val="007210BF"/>
    <w:rsid w:val="00723FED"/>
    <w:rsid w:val="00736DAC"/>
    <w:rsid w:val="00742A43"/>
    <w:rsid w:val="0074597A"/>
    <w:rsid w:val="0075271A"/>
    <w:rsid w:val="00755B7E"/>
    <w:rsid w:val="00766336"/>
    <w:rsid w:val="00773B60"/>
    <w:rsid w:val="00781930"/>
    <w:rsid w:val="007824A9"/>
    <w:rsid w:val="007A0577"/>
    <w:rsid w:val="007A53EA"/>
    <w:rsid w:val="007C2747"/>
    <w:rsid w:val="007D2353"/>
    <w:rsid w:val="007D5496"/>
    <w:rsid w:val="007E2CFE"/>
    <w:rsid w:val="007F3801"/>
    <w:rsid w:val="007F3BC9"/>
    <w:rsid w:val="008002A4"/>
    <w:rsid w:val="008031D5"/>
    <w:rsid w:val="008075FF"/>
    <w:rsid w:val="0082024F"/>
    <w:rsid w:val="00823E22"/>
    <w:rsid w:val="00825C09"/>
    <w:rsid w:val="008262AD"/>
    <w:rsid w:val="0082675F"/>
    <w:rsid w:val="0083774F"/>
    <w:rsid w:val="00871A3A"/>
    <w:rsid w:val="00874C5D"/>
    <w:rsid w:val="00876CA9"/>
    <w:rsid w:val="00877DA3"/>
    <w:rsid w:val="00882C4F"/>
    <w:rsid w:val="00882EDF"/>
    <w:rsid w:val="008848DB"/>
    <w:rsid w:val="008932EC"/>
    <w:rsid w:val="00893B2D"/>
    <w:rsid w:val="00895495"/>
    <w:rsid w:val="008A076D"/>
    <w:rsid w:val="008B50A2"/>
    <w:rsid w:val="008B7571"/>
    <w:rsid w:val="008C29CD"/>
    <w:rsid w:val="008F1C8E"/>
    <w:rsid w:val="008F30D9"/>
    <w:rsid w:val="00904C47"/>
    <w:rsid w:val="00916937"/>
    <w:rsid w:val="009234C5"/>
    <w:rsid w:val="00923B6E"/>
    <w:rsid w:val="00924711"/>
    <w:rsid w:val="009271D0"/>
    <w:rsid w:val="00943629"/>
    <w:rsid w:val="00943E98"/>
    <w:rsid w:val="00945B31"/>
    <w:rsid w:val="00953573"/>
    <w:rsid w:val="009535AA"/>
    <w:rsid w:val="00953EBC"/>
    <w:rsid w:val="00954BD5"/>
    <w:rsid w:val="009568C4"/>
    <w:rsid w:val="00960A62"/>
    <w:rsid w:val="00964F66"/>
    <w:rsid w:val="0096673B"/>
    <w:rsid w:val="009701CA"/>
    <w:rsid w:val="00971DBC"/>
    <w:rsid w:val="009762ED"/>
    <w:rsid w:val="009A22E8"/>
    <w:rsid w:val="009A55AD"/>
    <w:rsid w:val="009A56AD"/>
    <w:rsid w:val="009A6C7C"/>
    <w:rsid w:val="009B02F2"/>
    <w:rsid w:val="009B4161"/>
    <w:rsid w:val="009C737B"/>
    <w:rsid w:val="009D3005"/>
    <w:rsid w:val="009D68E0"/>
    <w:rsid w:val="009E5D0A"/>
    <w:rsid w:val="00A01D5C"/>
    <w:rsid w:val="00A04709"/>
    <w:rsid w:val="00A22480"/>
    <w:rsid w:val="00A2366D"/>
    <w:rsid w:val="00A36F6E"/>
    <w:rsid w:val="00A44836"/>
    <w:rsid w:val="00A57375"/>
    <w:rsid w:val="00A57F55"/>
    <w:rsid w:val="00A60CCF"/>
    <w:rsid w:val="00A820D0"/>
    <w:rsid w:val="00A82EB6"/>
    <w:rsid w:val="00A82F3F"/>
    <w:rsid w:val="00A833A6"/>
    <w:rsid w:val="00A85A1C"/>
    <w:rsid w:val="00A946F2"/>
    <w:rsid w:val="00A95936"/>
    <w:rsid w:val="00A97A2E"/>
    <w:rsid w:val="00AA0C8C"/>
    <w:rsid w:val="00AA1C77"/>
    <w:rsid w:val="00AA344C"/>
    <w:rsid w:val="00AD2AD9"/>
    <w:rsid w:val="00AF0985"/>
    <w:rsid w:val="00AF63CC"/>
    <w:rsid w:val="00AF6AA1"/>
    <w:rsid w:val="00B078C9"/>
    <w:rsid w:val="00B150FD"/>
    <w:rsid w:val="00B17BD3"/>
    <w:rsid w:val="00B26D56"/>
    <w:rsid w:val="00B27A0E"/>
    <w:rsid w:val="00B4436D"/>
    <w:rsid w:val="00B50C14"/>
    <w:rsid w:val="00B50CAD"/>
    <w:rsid w:val="00B77ACD"/>
    <w:rsid w:val="00B81CFD"/>
    <w:rsid w:val="00B85865"/>
    <w:rsid w:val="00B94440"/>
    <w:rsid w:val="00B967DE"/>
    <w:rsid w:val="00BA64C5"/>
    <w:rsid w:val="00BB6D22"/>
    <w:rsid w:val="00BC48FB"/>
    <w:rsid w:val="00BC6BC2"/>
    <w:rsid w:val="00BD1634"/>
    <w:rsid w:val="00BF1CD9"/>
    <w:rsid w:val="00C1234C"/>
    <w:rsid w:val="00C128BA"/>
    <w:rsid w:val="00C12CCC"/>
    <w:rsid w:val="00C176B2"/>
    <w:rsid w:val="00C23DC9"/>
    <w:rsid w:val="00C25C55"/>
    <w:rsid w:val="00C33ED8"/>
    <w:rsid w:val="00C474C5"/>
    <w:rsid w:val="00C4773C"/>
    <w:rsid w:val="00C50DB0"/>
    <w:rsid w:val="00C61528"/>
    <w:rsid w:val="00C73508"/>
    <w:rsid w:val="00C73D24"/>
    <w:rsid w:val="00C74842"/>
    <w:rsid w:val="00C8057E"/>
    <w:rsid w:val="00CA6B18"/>
    <w:rsid w:val="00CB0E33"/>
    <w:rsid w:val="00CB42D6"/>
    <w:rsid w:val="00CB4BB8"/>
    <w:rsid w:val="00CB73E1"/>
    <w:rsid w:val="00CC4AAA"/>
    <w:rsid w:val="00CC50C0"/>
    <w:rsid w:val="00CE4E97"/>
    <w:rsid w:val="00CF3F49"/>
    <w:rsid w:val="00CF4264"/>
    <w:rsid w:val="00CF544E"/>
    <w:rsid w:val="00D0108A"/>
    <w:rsid w:val="00D04B62"/>
    <w:rsid w:val="00D13156"/>
    <w:rsid w:val="00D15776"/>
    <w:rsid w:val="00D214C2"/>
    <w:rsid w:val="00D2293F"/>
    <w:rsid w:val="00D25DDD"/>
    <w:rsid w:val="00D35747"/>
    <w:rsid w:val="00D376C3"/>
    <w:rsid w:val="00D44994"/>
    <w:rsid w:val="00D5112C"/>
    <w:rsid w:val="00D66129"/>
    <w:rsid w:val="00D7308F"/>
    <w:rsid w:val="00D836A7"/>
    <w:rsid w:val="00D83D08"/>
    <w:rsid w:val="00D84137"/>
    <w:rsid w:val="00DA3EA6"/>
    <w:rsid w:val="00DD39A9"/>
    <w:rsid w:val="00E03EFC"/>
    <w:rsid w:val="00E142CD"/>
    <w:rsid w:val="00E153F5"/>
    <w:rsid w:val="00E32863"/>
    <w:rsid w:val="00E334C5"/>
    <w:rsid w:val="00E43DFE"/>
    <w:rsid w:val="00E4462E"/>
    <w:rsid w:val="00E50882"/>
    <w:rsid w:val="00E56AA7"/>
    <w:rsid w:val="00E73776"/>
    <w:rsid w:val="00E77736"/>
    <w:rsid w:val="00E831F3"/>
    <w:rsid w:val="00E83A46"/>
    <w:rsid w:val="00EA7B30"/>
    <w:rsid w:val="00ED63C6"/>
    <w:rsid w:val="00EF0D2C"/>
    <w:rsid w:val="00F2187F"/>
    <w:rsid w:val="00F36D2E"/>
    <w:rsid w:val="00F47CA7"/>
    <w:rsid w:val="00F602FE"/>
    <w:rsid w:val="00F657DE"/>
    <w:rsid w:val="00F765D6"/>
    <w:rsid w:val="00F90A5E"/>
    <w:rsid w:val="00FC2C1F"/>
    <w:rsid w:val="00FD3C0F"/>
    <w:rsid w:val="00FE0FC5"/>
    <w:rsid w:val="00FE6E46"/>
    <w:rsid w:val="00FF27E1"/>
    <w:rsid w:val="00FF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800027"/>
  <w15:chartTrackingRefBased/>
  <w15:docId w15:val="{C6B38CE8-0F16-4984-917B-B8FD17FC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F6E"/>
    <w:rPr>
      <w:rFonts w:eastAsia="Microsoft YaHei UI"/>
    </w:rPr>
  </w:style>
  <w:style w:type="paragraph" w:styleId="10">
    <w:name w:val="heading 1"/>
    <w:basedOn w:val="a"/>
    <w:next w:val="a"/>
    <w:link w:val="11"/>
    <w:uiPriority w:val="9"/>
    <w:qFormat/>
    <w:rsid w:val="00A946F2"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hAnsiTheme="majorHAnsi" w:cstheme="majorBidi"/>
      <w:color w:val="F24F4F" w:themeColor="accen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946F2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46F2"/>
    <w:pPr>
      <w:keepNext/>
      <w:keepLines/>
      <w:spacing w:before="40"/>
      <w:outlineLvl w:val="2"/>
    </w:pPr>
    <w:rPr>
      <w:b/>
      <w:bCs/>
      <w:iCs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46F2"/>
    <w:pPr>
      <w:keepNext/>
      <w:keepLines/>
      <w:spacing w:before="40"/>
      <w:outlineLvl w:val="3"/>
    </w:pPr>
    <w:rPr>
      <w:rFonts w:asciiTheme="majorHAnsi" w:hAnsiTheme="majorHAnsi" w:cstheme="majorBidi"/>
      <w:iCs/>
      <w:color w:val="DF101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go">
    <w:name w:val="Logo"/>
    <w:basedOn w:val="a"/>
    <w:uiPriority w:val="99"/>
    <w:unhideWhenUsed/>
    <w:pPr>
      <w:spacing w:before="600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styleId="a4">
    <w:name w:val="Title"/>
    <w:basedOn w:val="a"/>
    <w:next w:val="a"/>
    <w:link w:val="a5"/>
    <w:uiPriority w:val="10"/>
    <w:qFormat/>
    <w:rsid w:val="00A946F2"/>
    <w:pPr>
      <w:spacing w:after="600" w:line="240" w:lineRule="auto"/>
      <w:contextualSpacing/>
    </w:pPr>
    <w:rPr>
      <w:rFonts w:asciiTheme="majorHAnsi" w:hAnsiTheme="majorHAnsi" w:cstheme="majorBidi"/>
      <w:color w:val="F24F4F" w:themeColor="accent1"/>
      <w:kern w:val="28"/>
      <w:sz w:val="96"/>
      <w:szCs w:val="96"/>
    </w:rPr>
  </w:style>
  <w:style w:type="character" w:customStyle="1" w:styleId="a5">
    <w:name w:val="标题 字符"/>
    <w:basedOn w:val="a0"/>
    <w:link w:val="a4"/>
    <w:uiPriority w:val="10"/>
    <w:rsid w:val="00A946F2"/>
    <w:rPr>
      <w:rFonts w:asciiTheme="majorHAnsi" w:eastAsia="Microsoft YaHei UI" w:hAnsiTheme="majorHAnsi" w:cstheme="majorBidi"/>
      <w:color w:val="F24F4F" w:themeColor="accent1"/>
      <w:kern w:val="28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  <w:spacing w:line="240" w:lineRule="auto"/>
    </w:pPr>
    <w:rPr>
      <w:sz w:val="32"/>
      <w:szCs w:val="32"/>
    </w:rPr>
  </w:style>
  <w:style w:type="character" w:customStyle="1" w:styleId="a7">
    <w:name w:val="副标题 字符"/>
    <w:basedOn w:val="a0"/>
    <w:link w:val="a6"/>
    <w:uiPriority w:val="11"/>
    <w:rPr>
      <w:sz w:val="32"/>
      <w:szCs w:val="32"/>
    </w:rPr>
  </w:style>
  <w:style w:type="paragraph" w:styleId="a8">
    <w:name w:val="No Spacing"/>
    <w:uiPriority w:val="1"/>
    <w:qFormat/>
    <w:rsid w:val="00A946F2"/>
    <w:pPr>
      <w:spacing w:line="240" w:lineRule="auto"/>
    </w:pPr>
    <w:rPr>
      <w:rFonts w:eastAsia="Microsoft YaHei UI"/>
    </w:rPr>
  </w:style>
  <w:style w:type="table" w:styleId="a9">
    <w:name w:val="Table Grid"/>
    <w:basedOn w:val="a1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联系信息"/>
    <w:basedOn w:val="a8"/>
    <w:uiPriority w:val="99"/>
    <w:qFormat/>
    <w:rPr>
      <w:color w:val="FFFFFF" w:themeColor="background1"/>
      <w:sz w:val="22"/>
      <w:szCs w:val="22"/>
    </w:rPr>
  </w:style>
  <w:style w:type="paragraph" w:customStyle="1" w:styleId="ab">
    <w:name w:val="表空间"/>
    <w:basedOn w:val="a8"/>
    <w:uiPriority w:val="99"/>
    <w:pPr>
      <w:spacing w:line="14" w:lineRule="exact"/>
    </w:pPr>
  </w:style>
  <w:style w:type="paragraph" w:styleId="ac">
    <w:name w:val="header"/>
    <w:basedOn w:val="a"/>
    <w:link w:val="ad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d">
    <w:name w:val="页眉 字符"/>
    <w:basedOn w:val="a0"/>
    <w:link w:val="ac"/>
    <w:uiPriority w:val="99"/>
  </w:style>
  <w:style w:type="paragraph" w:styleId="ae">
    <w:name w:val="footer"/>
    <w:basedOn w:val="a"/>
    <w:link w:val="af"/>
    <w:uiPriority w:val="99"/>
    <w:unhideWhenUsed/>
    <w:qFormat/>
    <w:rsid w:val="00A946F2"/>
    <w:pPr>
      <w:spacing w:line="240" w:lineRule="auto"/>
    </w:pPr>
    <w:rPr>
      <w:rFonts w:asciiTheme="majorHAnsi" w:hAnsiTheme="majorHAnsi" w:cstheme="majorBidi"/>
      <w:caps/>
      <w:color w:val="F24F4F" w:themeColor="accent1"/>
      <w:sz w:val="16"/>
      <w:szCs w:val="16"/>
    </w:rPr>
  </w:style>
  <w:style w:type="character" w:customStyle="1" w:styleId="af">
    <w:name w:val="页脚 字符"/>
    <w:basedOn w:val="a0"/>
    <w:link w:val="ae"/>
    <w:uiPriority w:val="99"/>
    <w:rsid w:val="00A946F2"/>
    <w:rPr>
      <w:rFonts w:asciiTheme="majorHAnsi" w:eastAsia="Microsoft YaHei UI" w:hAnsiTheme="majorHAnsi" w:cstheme="majorBidi"/>
      <w:caps/>
      <w:color w:val="F24F4F" w:themeColor="accent1"/>
      <w:sz w:val="16"/>
      <w:szCs w:val="16"/>
    </w:rPr>
  </w:style>
  <w:style w:type="character" w:customStyle="1" w:styleId="11">
    <w:name w:val="标题 1 字符"/>
    <w:basedOn w:val="a0"/>
    <w:link w:val="10"/>
    <w:uiPriority w:val="9"/>
    <w:rsid w:val="00A946F2"/>
    <w:rPr>
      <w:rFonts w:asciiTheme="majorHAnsi" w:eastAsia="Microsoft YaHei UI" w:hAnsiTheme="majorHAnsi" w:cstheme="majorBidi"/>
      <w:color w:val="F24F4F" w:themeColor="accen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A946F2"/>
    <w:rPr>
      <w:rFonts w:eastAsia="Microsoft YaHei UI"/>
      <w:b/>
      <w:bCs/>
      <w:sz w:val="26"/>
      <w:szCs w:val="26"/>
    </w:rPr>
  </w:style>
  <w:style w:type="paragraph" w:styleId="TOC">
    <w:name w:val="TOC Heading"/>
    <w:aliases w:val="目录标题"/>
    <w:basedOn w:val="10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1">
    <w:name w:val="toc 1"/>
    <w:basedOn w:val="a"/>
    <w:next w:val="a"/>
    <w:autoRedefine/>
    <w:uiPriority w:val="39"/>
    <w:unhideWhenUsed/>
    <w:rsid w:val="004073A3"/>
    <w:pPr>
      <w:numPr>
        <w:numId w:val="1"/>
      </w:numPr>
      <w:tabs>
        <w:tab w:val="right" w:leader="dot" w:pos="9350"/>
      </w:tabs>
      <w:ind w:left="578" w:right="3238" w:hanging="578"/>
    </w:pPr>
    <w:rPr>
      <w:b/>
      <w:bCs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B0FCB"/>
    <w:pPr>
      <w:tabs>
        <w:tab w:val="right" w:leader="dot" w:pos="9350"/>
      </w:tabs>
      <w:spacing w:line="240" w:lineRule="auto"/>
      <w:ind w:left="720" w:right="3240"/>
    </w:pPr>
    <w:rPr>
      <w:sz w:val="22"/>
      <w:szCs w:val="22"/>
    </w:rPr>
  </w:style>
  <w:style w:type="character" w:styleId="af0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A946F2"/>
    <w:rPr>
      <w:rFonts w:eastAsia="Microsoft YaHei UI"/>
      <w:b/>
      <w:bCs/>
      <w:iCs/>
      <w:sz w:val="24"/>
      <w:szCs w:val="24"/>
    </w:rPr>
  </w:style>
  <w:style w:type="paragraph" w:customStyle="1" w:styleId="af1">
    <w:name w:val="徽标更改"/>
    <w:basedOn w:val="a"/>
    <w:uiPriority w:val="99"/>
    <w:unhideWhenUsed/>
    <w:pPr>
      <w:spacing w:before="720" w:line="240" w:lineRule="auto"/>
      <w:ind w:left="720"/>
    </w:pPr>
  </w:style>
  <w:style w:type="paragraph" w:customStyle="1" w:styleId="af2">
    <w:name w:val="页脚更改"/>
    <w:basedOn w:val="a"/>
    <w:uiPriority w:val="99"/>
    <w:unhideWhenUsed/>
    <w:qFormat/>
    <w:rsid w:val="00A946F2"/>
    <w:pPr>
      <w:spacing w:line="240" w:lineRule="auto"/>
    </w:pPr>
    <w:rPr>
      <w:iCs/>
      <w:sz w:val="18"/>
      <w:szCs w:val="18"/>
    </w:rPr>
  </w:style>
  <w:style w:type="table" w:customStyle="1" w:styleId="TipTable">
    <w:name w:val="Tip Table"/>
    <w:basedOn w:val="a1"/>
    <w:uiPriority w:val="99"/>
    <w:pPr>
      <w:spacing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3">
    <w:name w:val="提示文本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4">
    <w:name w:val="图标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标题 4 字符"/>
    <w:basedOn w:val="a0"/>
    <w:link w:val="4"/>
    <w:uiPriority w:val="9"/>
    <w:semiHidden/>
    <w:rsid w:val="00A946F2"/>
    <w:rPr>
      <w:rFonts w:asciiTheme="majorHAnsi" w:eastAsia="Microsoft YaHei UI" w:hAnsiTheme="majorHAnsi" w:cstheme="majorBidi"/>
      <w:iCs/>
      <w:color w:val="DF1010" w:themeColor="accent1" w:themeShade="BF"/>
    </w:rPr>
  </w:style>
  <w:style w:type="table" w:customStyle="1" w:styleId="FinancialTable">
    <w:name w:val="Financial Table"/>
    <w:basedOn w:val="a1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720" w:right="3240"/>
    </w:pPr>
  </w:style>
  <w:style w:type="paragraph" w:styleId="41">
    <w:name w:val="toc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table" w:styleId="6-4">
    <w:name w:val="Grid Table 6 Colorful Accent 4"/>
    <w:basedOn w:val="a1"/>
    <w:uiPriority w:val="51"/>
    <w:rsid w:val="0009174B"/>
    <w:pPr>
      <w:spacing w:line="240" w:lineRule="auto"/>
    </w:pPr>
    <w:rPr>
      <w:color w:val="3E8799" w:themeColor="accent4" w:themeShade="BF"/>
    </w:r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CD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D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paragraph" w:styleId="HTML">
    <w:name w:val="HTML Preformatted"/>
    <w:basedOn w:val="a"/>
    <w:link w:val="HTML0"/>
    <w:uiPriority w:val="99"/>
    <w:unhideWhenUsed/>
    <w:rsid w:val="00B94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B94440"/>
    <w:rPr>
      <w:rFonts w:ascii="宋体" w:eastAsia="宋体" w:hAnsi="宋体" w:cs="宋体"/>
      <w:color w:val="auto"/>
      <w:sz w:val="24"/>
      <w:szCs w:val="24"/>
      <w:lang w:eastAsia="zh-CN"/>
    </w:rPr>
  </w:style>
  <w:style w:type="character" w:customStyle="1" w:styleId="pl-k">
    <w:name w:val="pl-k"/>
    <w:basedOn w:val="a0"/>
    <w:rsid w:val="00B94440"/>
  </w:style>
  <w:style w:type="character" w:customStyle="1" w:styleId="pl-en">
    <w:name w:val="pl-en"/>
    <w:basedOn w:val="a0"/>
    <w:rsid w:val="00B94440"/>
  </w:style>
  <w:style w:type="character" w:customStyle="1" w:styleId="pl-smi">
    <w:name w:val="pl-smi"/>
    <w:basedOn w:val="a0"/>
    <w:rsid w:val="00B94440"/>
  </w:style>
  <w:style w:type="paragraph" w:styleId="af5">
    <w:name w:val="List Paragraph"/>
    <w:basedOn w:val="a"/>
    <w:uiPriority w:val="34"/>
    <w:qFormat/>
    <w:rsid w:val="00010F1D"/>
    <w:pPr>
      <w:widowControl w:val="0"/>
      <w:spacing w:line="240" w:lineRule="auto"/>
      <w:ind w:firstLineChars="200" w:firstLine="420"/>
      <w:jc w:val="both"/>
    </w:pPr>
    <w:rPr>
      <w:rFonts w:eastAsiaTheme="minorEastAsia"/>
      <w:color w:val="auto"/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1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144;&#38634;\AppData\Roaming\Microsoft\Templates\&#19994;&#21153;&#35745;&#21010;&#65288;&#32418;&#33394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40332278FE349F682DC91B1A0CAACA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C1914A-FC94-4D76-A779-3EE085B9B33F}"/>
      </w:docPartPr>
      <w:docPartBody>
        <w:p w:rsidR="00064C00" w:rsidRDefault="006E7C52" w:rsidP="006E7C52">
          <w:pPr>
            <w:pStyle w:val="D40332278FE349F682DC91B1A0CAACAA"/>
          </w:pPr>
          <w:r>
            <w:rPr>
              <w:rFonts w:hint="eastAsia"/>
            </w:rPr>
            <w:t>[</w:t>
          </w:r>
          <w:r>
            <w:rPr>
              <w:rFonts w:ascii="微软雅黑" w:hAnsi="微软雅黑" w:cs="微软雅黑" w:hint="eastAsia"/>
            </w:rPr>
            <w:t>业务计</w:t>
          </w:r>
          <w:r>
            <w:rPr>
              <w:rFonts w:ascii="MS Gothic" w:hAnsi="MS Gothic" w:cs="MS Gothic" w:hint="eastAsia"/>
            </w:rPr>
            <w:t>划</w:t>
          </w:r>
          <w:r>
            <w:rPr>
              <w:rFonts w:ascii="微软雅黑" w:hAnsi="微软雅黑" w:cs="微软雅黑" w:hint="eastAsia"/>
            </w:rPr>
            <w:t>标题</w:t>
          </w:r>
          <w:r>
            <w:rPr>
              <w:rFonts w:hint="eastAsia"/>
            </w:rPr>
            <w:t>]</w:t>
          </w:r>
        </w:p>
      </w:docPartBody>
    </w:docPart>
    <w:docPart>
      <w:docPartPr>
        <w:name w:val="67087408AFA74D3488F9256ACCBCF4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1E6790-938C-4373-B086-79C3E8438BDE}"/>
      </w:docPartPr>
      <w:docPartBody>
        <w:p w:rsidR="00064C00" w:rsidRDefault="006E7C52" w:rsidP="006E7C52">
          <w:pPr>
            <w:pStyle w:val="67087408AFA74D3488F9256ACCBCF465"/>
          </w:pPr>
          <w:r>
            <w:rPr>
              <w:rFonts w:hint="eastAsia"/>
            </w:rPr>
            <w:t>[</w:t>
          </w:r>
          <w:r>
            <w:rPr>
              <w:rFonts w:ascii="微软雅黑" w:hAnsi="微软雅黑" w:cs="微软雅黑" w:hint="eastAsia"/>
            </w:rPr>
            <w:t>业务计</w:t>
          </w:r>
          <w:r>
            <w:rPr>
              <w:rFonts w:ascii="MS Mincho" w:hAnsi="MS Mincho" w:cs="MS Mincho" w:hint="eastAsia"/>
            </w:rPr>
            <w:t>划副</w:t>
          </w:r>
          <w:r>
            <w:rPr>
              <w:rFonts w:ascii="微软雅黑" w:hAnsi="微软雅黑" w:cs="微软雅黑" w:hint="eastAsia"/>
            </w:rPr>
            <w:t>标题</w:t>
          </w:r>
          <w:r>
            <w:rPr>
              <w:rFonts w:hint="eastAsia"/>
            </w:rPr>
            <w:t>]</w:t>
          </w:r>
        </w:p>
      </w:docPartBody>
    </w:docPart>
    <w:docPart>
      <w:docPartPr>
        <w:name w:val="BFE02370C4444C1A9830BE2295E649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8878B9-5BA0-4845-BD00-FFD181B42CC3}"/>
      </w:docPartPr>
      <w:docPartBody>
        <w:p w:rsidR="00064C00" w:rsidRDefault="006E7C52" w:rsidP="006E7C52">
          <w:pPr>
            <w:pStyle w:val="BFE02370C4444C1A9830BE2295E64958"/>
          </w:pPr>
          <w:r>
            <w:t>[业务计划标题]</w:t>
          </w:r>
        </w:p>
      </w:docPartBody>
    </w:docPart>
    <w:docPart>
      <w:docPartPr>
        <w:name w:val="259D1376F7D944448A64DE4AA56274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A54C29-71B3-4594-A266-7C4AE51F504F}"/>
      </w:docPartPr>
      <w:docPartBody>
        <w:p w:rsidR="00064C00" w:rsidRDefault="006E7C52" w:rsidP="006E7C52">
          <w:pPr>
            <w:pStyle w:val="259D1376F7D944448A64DE4AA5627400"/>
          </w:pPr>
          <w:r>
            <w:t>[选择日期]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A83"/>
    <w:rsid w:val="000248BB"/>
    <w:rsid w:val="000465DF"/>
    <w:rsid w:val="0005567A"/>
    <w:rsid w:val="00064C00"/>
    <w:rsid w:val="000B7466"/>
    <w:rsid w:val="000C3262"/>
    <w:rsid w:val="00134F5C"/>
    <w:rsid w:val="00393C1E"/>
    <w:rsid w:val="004677B5"/>
    <w:rsid w:val="00492A83"/>
    <w:rsid w:val="004A2A31"/>
    <w:rsid w:val="005A455C"/>
    <w:rsid w:val="005D744E"/>
    <w:rsid w:val="00684C7D"/>
    <w:rsid w:val="00685986"/>
    <w:rsid w:val="006D21F3"/>
    <w:rsid w:val="006E7C52"/>
    <w:rsid w:val="007227DC"/>
    <w:rsid w:val="0075366C"/>
    <w:rsid w:val="0076532E"/>
    <w:rsid w:val="00AD4F5C"/>
    <w:rsid w:val="00AE1074"/>
    <w:rsid w:val="00C21546"/>
    <w:rsid w:val="00C53FD5"/>
    <w:rsid w:val="00CE3B25"/>
    <w:rsid w:val="00CE3DD5"/>
    <w:rsid w:val="00DC0A71"/>
    <w:rsid w:val="00DF2A37"/>
    <w:rsid w:val="00ED2FC3"/>
    <w:rsid w:val="00EE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5A5F"/>
    <w:rPr>
      <w:color w:val="808080"/>
    </w:rPr>
  </w:style>
  <w:style w:type="paragraph" w:customStyle="1" w:styleId="B1E347F51D5C490ABAE6364979F1F172">
    <w:name w:val="B1E347F51D5C490ABAE6364979F1F172"/>
    <w:pPr>
      <w:widowControl w:val="0"/>
      <w:jc w:val="both"/>
    </w:pPr>
  </w:style>
  <w:style w:type="paragraph" w:customStyle="1" w:styleId="B025B1D5392742778DDE8AC8BF02E8E2">
    <w:name w:val="B025B1D5392742778DDE8AC8BF02E8E2"/>
    <w:pPr>
      <w:widowControl w:val="0"/>
      <w:jc w:val="both"/>
    </w:pPr>
  </w:style>
  <w:style w:type="paragraph" w:customStyle="1" w:styleId="66258F82143749A8A5755E4A151B049C">
    <w:name w:val="66258F82143749A8A5755E4A151B049C"/>
    <w:pPr>
      <w:widowControl w:val="0"/>
      <w:jc w:val="both"/>
    </w:pPr>
  </w:style>
  <w:style w:type="paragraph" w:customStyle="1" w:styleId="a4">
    <w:name w:val="联系信息"/>
    <w:basedOn w:val="a5"/>
    <w:uiPriority w:val="99"/>
    <w:qFormat/>
    <w:pPr>
      <w:widowControl/>
      <w:jc w:val="left"/>
    </w:pPr>
    <w:rPr>
      <w:rFonts w:eastAsia="Microsoft YaHei UI"/>
      <w:color w:val="FFFFFF" w:themeColor="background1"/>
      <w:kern w:val="0"/>
      <w:sz w:val="22"/>
      <w:lang w:eastAsia="ja-JP"/>
    </w:rPr>
  </w:style>
  <w:style w:type="paragraph" w:styleId="a5">
    <w:name w:val="No Spacing"/>
    <w:uiPriority w:val="1"/>
    <w:qFormat/>
    <w:pPr>
      <w:widowControl w:val="0"/>
      <w:jc w:val="both"/>
    </w:pPr>
  </w:style>
  <w:style w:type="paragraph" w:customStyle="1" w:styleId="6104CF1CA16349248D9CD043B3D59BFD">
    <w:name w:val="6104CF1CA16349248D9CD043B3D59BFD"/>
    <w:pPr>
      <w:widowControl w:val="0"/>
      <w:jc w:val="both"/>
    </w:pPr>
  </w:style>
  <w:style w:type="paragraph" w:customStyle="1" w:styleId="EA73234FDE114A4ABD51BDA5CFDC68AD">
    <w:name w:val="EA73234FDE114A4ABD51BDA5CFDC68AD"/>
    <w:pPr>
      <w:widowControl w:val="0"/>
      <w:jc w:val="both"/>
    </w:pPr>
  </w:style>
  <w:style w:type="paragraph" w:customStyle="1" w:styleId="0843662B4A244749AB245C0A5E527280">
    <w:name w:val="0843662B4A244749AB245C0A5E527280"/>
    <w:pPr>
      <w:widowControl w:val="0"/>
      <w:jc w:val="both"/>
    </w:pPr>
  </w:style>
  <w:style w:type="paragraph" w:customStyle="1" w:styleId="CC188F96A6344927A8A0C15FB1719420">
    <w:name w:val="CC188F96A6344927A8A0C15FB1719420"/>
    <w:pPr>
      <w:widowControl w:val="0"/>
      <w:jc w:val="both"/>
    </w:pPr>
  </w:style>
  <w:style w:type="paragraph" w:customStyle="1" w:styleId="5271DB1FFC314A72AD234CAAA91C959D">
    <w:name w:val="5271DB1FFC314A72AD234CAAA91C959D"/>
    <w:pPr>
      <w:widowControl w:val="0"/>
      <w:jc w:val="both"/>
    </w:pPr>
  </w:style>
  <w:style w:type="paragraph" w:customStyle="1" w:styleId="B4A9D517D008478E95F253C1F3758C21">
    <w:name w:val="B4A9D517D008478E95F253C1F3758C21"/>
    <w:pPr>
      <w:widowControl w:val="0"/>
      <w:jc w:val="both"/>
    </w:pPr>
  </w:style>
  <w:style w:type="paragraph" w:customStyle="1" w:styleId="F92D67332F324070B177D1B81664799D">
    <w:name w:val="F92D67332F324070B177D1B81664799D"/>
    <w:pPr>
      <w:widowControl w:val="0"/>
      <w:jc w:val="both"/>
    </w:pPr>
  </w:style>
  <w:style w:type="paragraph" w:customStyle="1" w:styleId="8AF6BDE19112498C809F01229D05CA5E">
    <w:name w:val="8AF6BDE19112498C809F01229D05CA5E"/>
    <w:pPr>
      <w:widowControl w:val="0"/>
      <w:jc w:val="both"/>
    </w:pPr>
  </w:style>
  <w:style w:type="paragraph" w:customStyle="1" w:styleId="8EA52002B0BF4D79A5C1FDFED58B8FDD">
    <w:name w:val="8EA52002B0BF4D79A5C1FDFED58B8FDD"/>
    <w:pPr>
      <w:widowControl w:val="0"/>
      <w:jc w:val="both"/>
    </w:pPr>
  </w:style>
  <w:style w:type="paragraph" w:customStyle="1" w:styleId="D40332278FE349F682DC91B1A0CAACAA">
    <w:name w:val="D40332278FE349F682DC91B1A0CAACAA"/>
    <w:rsid w:val="006E7C52"/>
    <w:pPr>
      <w:widowControl w:val="0"/>
      <w:jc w:val="both"/>
    </w:pPr>
  </w:style>
  <w:style w:type="paragraph" w:customStyle="1" w:styleId="67087408AFA74D3488F9256ACCBCF465">
    <w:name w:val="67087408AFA74D3488F9256ACCBCF465"/>
    <w:rsid w:val="006E7C52"/>
    <w:pPr>
      <w:widowControl w:val="0"/>
      <w:jc w:val="both"/>
    </w:pPr>
  </w:style>
  <w:style w:type="paragraph" w:customStyle="1" w:styleId="BFE02370C4444C1A9830BE2295E64958">
    <w:name w:val="BFE02370C4444C1A9830BE2295E64958"/>
    <w:rsid w:val="006E7C52"/>
    <w:pPr>
      <w:widowControl w:val="0"/>
      <w:jc w:val="both"/>
    </w:pPr>
  </w:style>
  <w:style w:type="paragraph" w:customStyle="1" w:styleId="259D1376F7D944448A64DE4AA5627400">
    <w:name w:val="259D1376F7D944448A64DE4AA5627400"/>
    <w:rsid w:val="006E7C52"/>
    <w:pPr>
      <w:widowControl w:val="0"/>
      <w:jc w:val="both"/>
    </w:pPr>
  </w:style>
  <w:style w:type="paragraph" w:customStyle="1" w:styleId="053EA9195CD2454C82AB95C8C75AE398">
    <w:name w:val="053EA9195CD2454C82AB95C8C75AE398"/>
    <w:rsid w:val="006E7C52"/>
    <w:pPr>
      <w:widowControl w:val="0"/>
      <w:jc w:val="both"/>
    </w:pPr>
  </w:style>
  <w:style w:type="paragraph" w:customStyle="1" w:styleId="9DB9F2F44F4C419A8BCF88764D189071">
    <w:name w:val="9DB9F2F44F4C419A8BCF88764D189071"/>
    <w:rsid w:val="006E7C52"/>
    <w:pPr>
      <w:widowControl w:val="0"/>
      <w:jc w:val="both"/>
    </w:pPr>
  </w:style>
  <w:style w:type="paragraph" w:customStyle="1" w:styleId="8EFCBAA838044070A2FC903FC826EF3F">
    <w:name w:val="8EFCBAA838044070A2FC903FC826EF3F"/>
    <w:rsid w:val="006E7C52"/>
    <w:pPr>
      <w:widowControl w:val="0"/>
      <w:jc w:val="both"/>
    </w:pPr>
  </w:style>
  <w:style w:type="paragraph" w:customStyle="1" w:styleId="6DBA19B2652B4F3FB20124C26DEE27BA">
    <w:name w:val="6DBA19B2652B4F3FB20124C26DEE27BA"/>
    <w:rsid w:val="006E7C52"/>
    <w:pPr>
      <w:widowControl w:val="0"/>
      <w:jc w:val="both"/>
    </w:pPr>
  </w:style>
  <w:style w:type="paragraph" w:customStyle="1" w:styleId="29BD60412DA54B1A876013D6C4611761">
    <w:name w:val="29BD60412DA54B1A876013D6C4611761"/>
    <w:rsid w:val="006E7C52"/>
    <w:pPr>
      <w:widowControl w:val="0"/>
      <w:jc w:val="both"/>
    </w:pPr>
  </w:style>
  <w:style w:type="paragraph" w:customStyle="1" w:styleId="29C688DA023547C5A7C6B516A47AB395">
    <w:name w:val="29C688DA023547C5A7C6B516A47AB395"/>
    <w:rsid w:val="006E7C52"/>
    <w:pPr>
      <w:widowControl w:val="0"/>
      <w:jc w:val="both"/>
    </w:pPr>
  </w:style>
  <w:style w:type="paragraph" w:customStyle="1" w:styleId="B96DF9F8EC7A4872B8592380FF086903">
    <w:name w:val="B96DF9F8EC7A4872B8592380FF086903"/>
    <w:rsid w:val="004677B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极端阴影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1C1F99-AA69-4A70-9E7E-CA69B6292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业务计划（红色设计）.dotx</Template>
  <TotalTime>574</TotalTime>
  <Pages>12</Pages>
  <Words>1122</Words>
  <Characters>6400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7" baseType="lpstr"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人工智能实验</dc:title>
  <dc:subject>实验二：ID3、C4.5、CART决策树的实现</dc:subject>
  <dc:creator>映雪</dc:creator>
  <cp:keywords/>
  <dc:description/>
  <cp:lastModifiedBy>郑 映雪</cp:lastModifiedBy>
  <cp:revision>34</cp:revision>
  <cp:lastPrinted>2018-05-15T16:54:00Z</cp:lastPrinted>
  <dcterms:created xsi:type="dcterms:W3CDTF">2018-10-05T13:59:00Z</dcterms:created>
  <dcterms:modified xsi:type="dcterms:W3CDTF">2018-10-08T15:43:00Z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